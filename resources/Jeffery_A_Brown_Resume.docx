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0DFA" w14:textId="1B80CB01" w:rsidR="006F2161" w:rsidRPr="008E21D8" w:rsidRDefault="005A5E7C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8E21D8">
        <w:rPr>
          <w:rFonts w:cstheme="minorHAnsi"/>
          <w:b/>
          <w:color w:val="0000CC"/>
          <w:sz w:val="24"/>
        </w:rPr>
        <w:t>J</w:t>
      </w:r>
      <w:r w:rsidR="00B67F78" w:rsidRPr="008E21D8">
        <w:rPr>
          <w:rFonts w:cstheme="minorHAnsi"/>
          <w:b/>
          <w:color w:val="0000CC"/>
          <w:sz w:val="24"/>
        </w:rPr>
        <w:t>EFFERY A. BROWN</w:t>
      </w:r>
    </w:p>
    <w:p w14:paraId="36F89817" w14:textId="543A36EB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Carol Stream, Illinois 60188</w:t>
      </w:r>
    </w:p>
    <w:p w14:paraId="5859B461" w14:textId="0F76B728" w:rsidR="00B67F78" w:rsidRPr="007823EA" w:rsidRDefault="00B67F78" w:rsidP="00F9548F">
      <w:pPr>
        <w:spacing w:after="0" w:line="240" w:lineRule="auto"/>
        <w:contextualSpacing/>
        <w:jc w:val="center"/>
        <w:rPr>
          <w:rFonts w:cstheme="minorHAnsi"/>
        </w:rPr>
      </w:pPr>
      <w:r w:rsidRPr="007823EA">
        <w:rPr>
          <w:rFonts w:cstheme="minorHAnsi"/>
        </w:rPr>
        <w:t>(630) 479-4781</w:t>
      </w:r>
    </w:p>
    <w:p w14:paraId="4EC5FB62" w14:textId="739EFA73" w:rsidR="00BA42BD" w:rsidRPr="007823EA" w:rsidRDefault="0005257E" w:rsidP="00F9548F">
      <w:pPr>
        <w:spacing w:after="0" w:line="240" w:lineRule="auto"/>
        <w:contextualSpacing/>
        <w:jc w:val="center"/>
        <w:rPr>
          <w:rFonts w:cstheme="minorHAnsi"/>
        </w:rPr>
      </w:pPr>
      <w:r w:rsidRPr="006A51F2">
        <w:rPr>
          <w:rStyle w:val="Hyperlink"/>
          <w:rFonts w:cstheme="minorHAnsi"/>
        </w:rPr>
        <w:t>JefferyBrown2019@u.northwestern.edu</w:t>
      </w:r>
    </w:p>
    <w:p w14:paraId="16A3543E" w14:textId="0B3710E1" w:rsidR="0070541C" w:rsidRPr="007823EA" w:rsidRDefault="00010027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7" w:history="1">
        <w:r w:rsidR="0070541C" w:rsidRPr="007823EA">
          <w:rPr>
            <w:rStyle w:val="Hyperlink"/>
            <w:rFonts w:cstheme="minorHAnsi"/>
          </w:rPr>
          <w:t>https://www.linkedin.com/in/jefferyabrown</w:t>
        </w:r>
      </w:hyperlink>
    </w:p>
    <w:p w14:paraId="36186EB3" w14:textId="3284FC44" w:rsidR="00FC5994" w:rsidRPr="007823EA" w:rsidRDefault="00010027" w:rsidP="00F9548F">
      <w:pPr>
        <w:spacing w:after="0" w:line="240" w:lineRule="auto"/>
        <w:contextualSpacing/>
        <w:jc w:val="center"/>
        <w:rPr>
          <w:rFonts w:cstheme="minorHAnsi"/>
        </w:rPr>
      </w:pPr>
      <w:hyperlink r:id="rId8" w:history="1">
        <w:r w:rsidR="003A2CFB" w:rsidRPr="007823EA">
          <w:rPr>
            <w:rStyle w:val="Hyperlink"/>
            <w:rFonts w:cstheme="minorHAnsi"/>
          </w:rPr>
          <w:t>https://daddyjab.github.io/Jeffery_Brown_Portfolio/</w:t>
        </w:r>
      </w:hyperlink>
    </w:p>
    <w:p w14:paraId="0A4F24F1" w14:textId="77777777" w:rsidR="0087305B" w:rsidRPr="007823EA" w:rsidRDefault="0087305B" w:rsidP="00F9548F">
      <w:pPr>
        <w:spacing w:after="0" w:line="240" w:lineRule="auto"/>
        <w:contextualSpacing/>
        <w:rPr>
          <w:rFonts w:cstheme="minorHAnsi"/>
        </w:rPr>
      </w:pPr>
    </w:p>
    <w:p w14:paraId="39ABCD18" w14:textId="51F02681" w:rsidR="003A2CFB" w:rsidRPr="002977E2" w:rsidRDefault="002756FF" w:rsidP="00F9548F">
      <w:pPr>
        <w:spacing w:after="0" w:line="240" w:lineRule="auto"/>
        <w:contextualSpacing/>
        <w:jc w:val="center"/>
        <w:rPr>
          <w:rFonts w:cstheme="minorHAnsi"/>
          <w:b/>
          <w:color w:val="0000CC"/>
          <w:sz w:val="24"/>
        </w:rPr>
      </w:pPr>
      <w:r w:rsidRPr="002977E2">
        <w:rPr>
          <w:rFonts w:cstheme="minorHAnsi"/>
          <w:b/>
          <w:color w:val="0000CC"/>
          <w:sz w:val="24"/>
        </w:rPr>
        <w:t>DATA SCIENTIST</w:t>
      </w:r>
    </w:p>
    <w:p w14:paraId="0501FF67" w14:textId="7268F55E" w:rsidR="002756FF" w:rsidRPr="002977E2" w:rsidRDefault="00502ACC" w:rsidP="00F9548F">
      <w:pPr>
        <w:spacing w:after="0" w:line="240" w:lineRule="auto"/>
        <w:contextualSpacing/>
        <w:jc w:val="center"/>
        <w:rPr>
          <w:rFonts w:cstheme="minorHAnsi"/>
          <w:b/>
        </w:rPr>
      </w:pPr>
      <w:r w:rsidRPr="002977E2">
        <w:rPr>
          <w:rFonts w:cstheme="minorHAnsi"/>
          <w:b/>
        </w:rPr>
        <w:t xml:space="preserve">Leadership | </w:t>
      </w:r>
      <w:r w:rsidR="00C22EC2" w:rsidRPr="002977E2">
        <w:rPr>
          <w:rFonts w:cstheme="minorHAnsi"/>
          <w:b/>
        </w:rPr>
        <w:t xml:space="preserve">Machine Learning | </w:t>
      </w:r>
      <w:r w:rsidR="00262F06" w:rsidRPr="002977E2">
        <w:rPr>
          <w:rFonts w:cstheme="minorHAnsi"/>
          <w:b/>
        </w:rPr>
        <w:t>Data Analy</w:t>
      </w:r>
      <w:r w:rsidR="00F67A89" w:rsidRPr="002977E2">
        <w:rPr>
          <w:rFonts w:cstheme="minorHAnsi"/>
          <w:b/>
        </w:rPr>
        <w:t>tic</w:t>
      </w:r>
      <w:r w:rsidR="00262F06" w:rsidRPr="002977E2">
        <w:rPr>
          <w:rFonts w:cstheme="minorHAnsi"/>
          <w:b/>
        </w:rPr>
        <w:t>s and Visualization</w:t>
      </w:r>
      <w:r w:rsidRPr="002977E2">
        <w:rPr>
          <w:rFonts w:cstheme="minorHAnsi"/>
          <w:b/>
        </w:rPr>
        <w:t xml:space="preserve"> | </w:t>
      </w:r>
      <w:r w:rsidR="00C22EC2" w:rsidRPr="002977E2">
        <w:rPr>
          <w:rFonts w:cstheme="minorHAnsi"/>
          <w:b/>
        </w:rPr>
        <w:t xml:space="preserve">Agile / Lean </w:t>
      </w:r>
      <w:r w:rsidRPr="002977E2">
        <w:rPr>
          <w:rFonts w:cstheme="minorHAnsi"/>
          <w:b/>
        </w:rPr>
        <w:t xml:space="preserve">| </w:t>
      </w:r>
      <w:r w:rsidR="00C00C0B" w:rsidRPr="002977E2">
        <w:rPr>
          <w:rFonts w:cstheme="minorHAnsi"/>
          <w:b/>
        </w:rPr>
        <w:t>Results</w:t>
      </w:r>
    </w:p>
    <w:p w14:paraId="3F9A08AA" w14:textId="3F0BA1B7" w:rsidR="006E7630" w:rsidRDefault="006E7630" w:rsidP="00F9548F">
      <w:pPr>
        <w:spacing w:after="0" w:line="240" w:lineRule="auto"/>
        <w:contextualSpacing/>
        <w:jc w:val="both"/>
        <w:rPr>
          <w:rFonts w:cstheme="minorHAnsi"/>
        </w:rPr>
      </w:pPr>
    </w:p>
    <w:p w14:paraId="3C47C245" w14:textId="52831726" w:rsidR="00E93DD1" w:rsidRPr="001B40C1" w:rsidRDefault="00E93DD1" w:rsidP="00930028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SUMMARY</w:t>
      </w:r>
    </w:p>
    <w:p w14:paraId="6F0B8899" w14:textId="74156733" w:rsidR="00CD65A5" w:rsidRPr="007823EA" w:rsidRDefault="00CD65A5" w:rsidP="00F9548F">
      <w:pPr>
        <w:spacing w:after="0" w:line="240" w:lineRule="auto"/>
        <w:contextualSpacing/>
        <w:jc w:val="both"/>
        <w:rPr>
          <w:rFonts w:cstheme="minorHAnsi"/>
        </w:rPr>
      </w:pPr>
      <w:r w:rsidRPr="007823EA">
        <w:rPr>
          <w:rFonts w:cstheme="minorHAnsi"/>
        </w:rPr>
        <w:t>Engineer and technical leader with 15+ years of experience</w:t>
      </w:r>
      <w:r>
        <w:rPr>
          <w:rFonts w:cstheme="minorHAnsi"/>
        </w:rPr>
        <w:t xml:space="preserve"> in the Telecom industry now ready</w:t>
      </w:r>
      <w:r w:rsidRPr="007823EA">
        <w:rPr>
          <w:rFonts w:cstheme="minorHAnsi"/>
        </w:rPr>
        <w:t xml:space="preserve"> to increase </w:t>
      </w:r>
      <w:r w:rsidR="00F10322">
        <w:rPr>
          <w:rFonts w:cstheme="minorHAnsi"/>
        </w:rPr>
        <w:t>business and organization</w:t>
      </w:r>
      <w:r w:rsidR="00FA6C9E">
        <w:rPr>
          <w:rFonts w:cstheme="minorHAnsi"/>
        </w:rPr>
        <w:t>al</w:t>
      </w:r>
      <w:r w:rsidR="00F10322">
        <w:rPr>
          <w:rFonts w:cstheme="minorHAnsi"/>
        </w:rPr>
        <w:t xml:space="preserve"> effectiveness </w:t>
      </w:r>
      <w:r w:rsidRPr="007823EA">
        <w:rPr>
          <w:rFonts w:cstheme="minorHAnsi"/>
        </w:rPr>
        <w:t xml:space="preserve">as a Data Scientist through data exploration, application of </w:t>
      </w:r>
      <w:r>
        <w:rPr>
          <w:rFonts w:cstheme="minorHAnsi"/>
        </w:rPr>
        <w:t>artificial intelligence</w:t>
      </w:r>
      <w:r w:rsidRPr="007823EA">
        <w:rPr>
          <w:rFonts w:cstheme="minorHAnsi"/>
        </w:rPr>
        <w:t xml:space="preserve">, and </w:t>
      </w:r>
      <w:r w:rsidR="00B729CF">
        <w:rPr>
          <w:rFonts w:cstheme="minorHAnsi"/>
        </w:rPr>
        <w:t>partnership</w:t>
      </w:r>
      <w:r w:rsidRPr="007823EA">
        <w:rPr>
          <w:rFonts w:cstheme="minorHAnsi"/>
        </w:rPr>
        <w:t xml:space="preserve"> with technical and business decision-makers</w:t>
      </w:r>
      <w:r>
        <w:rPr>
          <w:rFonts w:cstheme="minorHAnsi"/>
        </w:rPr>
        <w:t xml:space="preserve"> to deliver business solutions</w:t>
      </w:r>
      <w:r w:rsidRPr="007823EA">
        <w:rPr>
          <w:rFonts w:cstheme="minorHAnsi"/>
        </w:rPr>
        <w:t>.</w:t>
      </w:r>
    </w:p>
    <w:p w14:paraId="0DD71318" w14:textId="3306D0B4" w:rsidR="00CD65A5" w:rsidRDefault="00FA6961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CD65A5" w:rsidRPr="007823EA">
        <w:rPr>
          <w:rFonts w:cstheme="minorHAnsi"/>
        </w:rPr>
        <w:t xml:space="preserve">eveloped </w:t>
      </w:r>
      <w:r w:rsidR="00CD65A5" w:rsidRPr="002E78B3">
        <w:rPr>
          <w:rFonts w:cstheme="minorHAnsi"/>
          <w:b/>
        </w:rPr>
        <w:t>Python</w:t>
      </w:r>
      <w:r w:rsidR="00CD65A5" w:rsidRPr="007823EA">
        <w:rPr>
          <w:rFonts w:cstheme="minorHAnsi"/>
        </w:rPr>
        <w:t xml:space="preserve"> software and supporting </w:t>
      </w:r>
      <w:r w:rsidR="00B677E5" w:rsidRPr="002E78B3">
        <w:rPr>
          <w:rFonts w:cstheme="minorHAnsi"/>
          <w:b/>
        </w:rPr>
        <w:t>Postgre</w:t>
      </w:r>
      <w:r w:rsidR="00DC5241" w:rsidRPr="002E78B3">
        <w:rPr>
          <w:rFonts w:cstheme="minorHAnsi"/>
          <w:b/>
        </w:rPr>
        <w:t xml:space="preserve">s </w:t>
      </w:r>
      <w:r w:rsidR="00CD65A5" w:rsidRPr="002E78B3">
        <w:rPr>
          <w:rFonts w:cstheme="minorHAnsi"/>
          <w:b/>
        </w:rPr>
        <w:t>SQL database</w:t>
      </w:r>
      <w:r w:rsidR="00CD65A5" w:rsidRPr="007823EA">
        <w:rPr>
          <w:rFonts w:cstheme="minorHAnsi"/>
        </w:rPr>
        <w:t xml:space="preserve"> to extract information from web resources and store up to 10M records of correlated social media trend information</w:t>
      </w:r>
      <w:r w:rsidR="00AB0420">
        <w:rPr>
          <w:rFonts w:cstheme="minorHAnsi"/>
        </w:rPr>
        <w:t xml:space="preserve"> for a </w:t>
      </w:r>
      <w:r w:rsidR="00AB0420" w:rsidRPr="002E78B3">
        <w:rPr>
          <w:rFonts w:cstheme="minorHAnsi"/>
          <w:b/>
        </w:rPr>
        <w:t>full-stack interactive dashboard</w:t>
      </w:r>
      <w:r w:rsidR="00CD65A5" w:rsidRPr="007823EA">
        <w:rPr>
          <w:rFonts w:cstheme="minorHAnsi"/>
        </w:rPr>
        <w:t>.</w:t>
      </w:r>
      <w:r w:rsidR="00C073AB">
        <w:rPr>
          <w:rFonts w:cstheme="minorHAnsi"/>
        </w:rPr>
        <w:t xml:space="preserve">  </w:t>
      </w:r>
      <w:r>
        <w:rPr>
          <w:rFonts w:cstheme="minorHAnsi"/>
        </w:rPr>
        <w:t xml:space="preserve">Created </w:t>
      </w:r>
      <w:r w:rsidR="00F7345B">
        <w:rPr>
          <w:rFonts w:cstheme="minorHAnsi"/>
        </w:rPr>
        <w:t xml:space="preserve">a Python backend </w:t>
      </w:r>
      <w:r w:rsidR="00CD65A5" w:rsidRPr="007823EA">
        <w:rPr>
          <w:rFonts w:cstheme="minorHAnsi"/>
        </w:rPr>
        <w:t>interface with 2</w:t>
      </w:r>
      <w:r w:rsidR="006B6088">
        <w:rPr>
          <w:rFonts w:cstheme="minorHAnsi"/>
        </w:rPr>
        <w:t>0</w:t>
      </w:r>
      <w:r w:rsidR="00CD65A5" w:rsidRPr="007823EA">
        <w:rPr>
          <w:rFonts w:cstheme="minorHAnsi"/>
        </w:rPr>
        <w:t xml:space="preserve"> web routes, </w:t>
      </w:r>
      <w:r w:rsidR="00F7345B">
        <w:rPr>
          <w:rFonts w:cstheme="minorHAnsi"/>
        </w:rPr>
        <w:t xml:space="preserve">and </w:t>
      </w:r>
      <w:r w:rsidR="00CD65A5" w:rsidRPr="007823EA">
        <w:rPr>
          <w:rFonts w:cstheme="minorHAnsi"/>
        </w:rPr>
        <w:t>selected visualizations</w:t>
      </w:r>
      <w:r w:rsidR="00CD65A5">
        <w:rPr>
          <w:rFonts w:cstheme="minorHAnsi"/>
        </w:rPr>
        <w:t xml:space="preserve"> using JavaScript.</w:t>
      </w:r>
    </w:p>
    <w:p w14:paraId="34E4DC7A" w14:textId="6ACDD4DD" w:rsidR="004C29EE" w:rsidRDefault="004C29EE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Applied </w:t>
      </w:r>
      <w:r w:rsidRPr="000427F1">
        <w:rPr>
          <w:rFonts w:cstheme="minorHAnsi"/>
          <w:b/>
        </w:rPr>
        <w:t>Artificial Intelligence</w:t>
      </w:r>
      <w:r>
        <w:rPr>
          <w:rFonts w:cstheme="minorHAnsi"/>
        </w:rPr>
        <w:t xml:space="preserve"> to classification of </w:t>
      </w:r>
      <w:r w:rsidR="007D12C8">
        <w:rPr>
          <w:rFonts w:cstheme="minorHAnsi"/>
        </w:rPr>
        <w:t xml:space="preserve">3662 </w:t>
      </w:r>
      <w:r w:rsidRPr="004C29EE">
        <w:rPr>
          <w:rFonts w:cstheme="minorHAnsi"/>
        </w:rPr>
        <w:t>retinal images for stages of diabetic retinopathy, a disease which can lead to blindness</w:t>
      </w:r>
      <w:r w:rsidR="00740E91">
        <w:rPr>
          <w:rFonts w:cstheme="minorHAnsi"/>
        </w:rPr>
        <w:t xml:space="preserve"> </w:t>
      </w:r>
      <w:r w:rsidR="00740E91" w:rsidRPr="00740E91">
        <w:rPr>
          <w:rFonts w:cstheme="minorHAnsi"/>
        </w:rPr>
        <w:t>in conjunction with Kaggle.com competition “APTOS 2019 Blindness Detection”</w:t>
      </w:r>
      <w:r w:rsidR="00740E91">
        <w:rPr>
          <w:rFonts w:cstheme="minorHAnsi"/>
        </w:rPr>
        <w:t>.</w:t>
      </w:r>
    </w:p>
    <w:p w14:paraId="0EBFF605" w14:textId="5938B2F1" w:rsidR="002E0460" w:rsidRDefault="002E0460" w:rsidP="00F9548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7F1">
        <w:rPr>
          <w:rFonts w:cstheme="minorHAnsi"/>
          <w:b/>
        </w:rPr>
        <w:t xml:space="preserve">Reduced data preparation time </w:t>
      </w:r>
      <w:r w:rsidR="00D25830" w:rsidRPr="000427F1">
        <w:rPr>
          <w:rFonts w:cstheme="minorHAnsi"/>
          <w:b/>
        </w:rPr>
        <w:t xml:space="preserve">by </w:t>
      </w:r>
      <w:r w:rsidRPr="000427F1">
        <w:rPr>
          <w:rFonts w:cstheme="minorHAnsi"/>
          <w:b/>
        </w:rPr>
        <w:t>50%</w:t>
      </w:r>
      <w:r w:rsidRPr="007823EA">
        <w:rPr>
          <w:rFonts w:cstheme="minorHAnsi"/>
        </w:rPr>
        <w:t xml:space="preserve"> by developing </w:t>
      </w:r>
      <w:r w:rsidRPr="000427F1">
        <w:rPr>
          <w:rFonts w:cstheme="minorHAnsi"/>
          <w:b/>
        </w:rPr>
        <w:t>Excel Visual Basic for Applications</w:t>
      </w:r>
      <w:r w:rsidRPr="007823EA">
        <w:rPr>
          <w:rFonts w:cstheme="minorHAnsi"/>
        </w:rPr>
        <w:t xml:space="preserve"> code and </w:t>
      </w:r>
      <w:r w:rsidRPr="000427F1">
        <w:rPr>
          <w:rFonts w:cstheme="minorHAnsi"/>
          <w:b/>
        </w:rPr>
        <w:t>Power BI</w:t>
      </w:r>
      <w:r w:rsidRPr="007823EA">
        <w:rPr>
          <w:rFonts w:cstheme="minorHAnsi"/>
        </w:rPr>
        <w:t xml:space="preserve"> visualizations to facilitate management and tracking of test progress and status</w:t>
      </w:r>
      <w:r w:rsidR="00856BC5">
        <w:rPr>
          <w:rFonts w:cstheme="minorHAnsi"/>
        </w:rPr>
        <w:t>.</w:t>
      </w:r>
    </w:p>
    <w:p w14:paraId="0C334281" w14:textId="1BD562DB" w:rsidR="00312E8F" w:rsidRPr="007823EA" w:rsidRDefault="00312E8F" w:rsidP="00F9548F">
      <w:pPr>
        <w:spacing w:after="0" w:line="240" w:lineRule="auto"/>
        <w:contextualSpacing/>
        <w:rPr>
          <w:rFonts w:cstheme="minorHAnsi"/>
        </w:rPr>
      </w:pPr>
    </w:p>
    <w:p w14:paraId="55670C4F" w14:textId="53DE6E15" w:rsidR="00312E8F" w:rsidRPr="001B40C1" w:rsidRDefault="00312E8F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SKILLS</w:t>
      </w:r>
    </w:p>
    <w:p w14:paraId="6D7ACAB8" w14:textId="1037E6B5" w:rsidR="00582BF0" w:rsidRPr="007823EA" w:rsidRDefault="00DB7987" w:rsidP="00F9548F">
      <w:pPr>
        <w:spacing w:after="0" w:line="240" w:lineRule="auto"/>
        <w:contextualSpacing/>
        <w:jc w:val="both"/>
        <w:rPr>
          <w:rFonts w:cstheme="minorHAnsi"/>
        </w:rPr>
      </w:pPr>
      <w:r>
        <w:rPr>
          <w:rFonts w:cstheme="minorHAnsi"/>
        </w:rPr>
        <w:t>Exp</w:t>
      </w:r>
      <w:r w:rsidR="003847D0">
        <w:rPr>
          <w:rFonts w:cstheme="minorHAnsi"/>
        </w:rPr>
        <w:t>l</w:t>
      </w:r>
      <w:r>
        <w:rPr>
          <w:rFonts w:cstheme="minorHAnsi"/>
        </w:rPr>
        <w:t xml:space="preserve">oration of </w:t>
      </w:r>
      <w:r w:rsidR="00BA1B0D">
        <w:rPr>
          <w:rFonts w:cstheme="minorHAnsi"/>
        </w:rPr>
        <w:t>Data Sets</w:t>
      </w:r>
      <w:r w:rsidR="00847DF2">
        <w:rPr>
          <w:rFonts w:cstheme="minorHAnsi"/>
        </w:rPr>
        <w:t xml:space="preserve"> | </w:t>
      </w:r>
      <w:r w:rsidR="00582BF0" w:rsidRPr="007823EA">
        <w:rPr>
          <w:rFonts w:cstheme="minorHAnsi"/>
        </w:rPr>
        <w:t>Data</w:t>
      </w:r>
      <w:r w:rsidR="00847DF2">
        <w:rPr>
          <w:rFonts w:cstheme="minorHAnsi"/>
        </w:rPr>
        <w:t xml:space="preserve"> </w:t>
      </w:r>
      <w:r w:rsidR="00582BF0" w:rsidRPr="007823EA">
        <w:rPr>
          <w:rFonts w:cstheme="minorHAnsi"/>
        </w:rPr>
        <w:t>Analysis and Visualization</w:t>
      </w:r>
      <w:r w:rsidR="00C73C19">
        <w:rPr>
          <w:rFonts w:cstheme="minorHAnsi"/>
        </w:rPr>
        <w:t xml:space="preserve"> </w:t>
      </w:r>
      <w:r w:rsidR="008D73B7" w:rsidRPr="007823EA">
        <w:rPr>
          <w:rFonts w:cstheme="minorHAnsi"/>
        </w:rPr>
        <w:t xml:space="preserve">| Machine Learning Models | </w:t>
      </w:r>
      <w:r w:rsidR="00A35B2D">
        <w:rPr>
          <w:rFonts w:cstheme="minorHAnsi"/>
        </w:rPr>
        <w:t xml:space="preserve">Artificial Intelligence | </w:t>
      </w:r>
      <w:r w:rsidR="00143722">
        <w:rPr>
          <w:rFonts w:cstheme="minorHAnsi"/>
        </w:rPr>
        <w:t>Neural Network</w:t>
      </w:r>
      <w:r w:rsidR="008D73B7" w:rsidRPr="007823EA">
        <w:rPr>
          <w:rFonts w:cstheme="minorHAnsi"/>
        </w:rPr>
        <w:t xml:space="preserve"> Models</w:t>
      </w:r>
      <w:r w:rsidR="00AA2F5E" w:rsidRPr="007823EA">
        <w:rPr>
          <w:rFonts w:cstheme="minorHAnsi"/>
        </w:rPr>
        <w:t xml:space="preserve"> | </w:t>
      </w:r>
      <w:r w:rsidR="008C7607">
        <w:rPr>
          <w:rFonts w:cstheme="minorHAnsi"/>
        </w:rPr>
        <w:t xml:space="preserve">Statistics and Statistical Analysis | Mathematics | </w:t>
      </w:r>
      <w:r w:rsidR="00AA6E10" w:rsidRPr="007823EA">
        <w:rPr>
          <w:rFonts w:cstheme="minorHAnsi"/>
        </w:rPr>
        <w:t xml:space="preserve">Software Engineering | </w:t>
      </w:r>
      <w:r w:rsidR="000D5E4D">
        <w:rPr>
          <w:rFonts w:cstheme="minorHAnsi"/>
        </w:rPr>
        <w:t xml:space="preserve">Product Development | </w:t>
      </w:r>
      <w:r w:rsidR="00AA6E10" w:rsidRPr="007823EA">
        <w:rPr>
          <w:rFonts w:cstheme="minorHAnsi"/>
        </w:rPr>
        <w:t>Software Development Life Cycle</w:t>
      </w:r>
      <w:r w:rsidR="00AA6E10">
        <w:rPr>
          <w:rFonts w:cstheme="minorHAnsi"/>
        </w:rPr>
        <w:t xml:space="preserve"> | </w:t>
      </w:r>
      <w:r w:rsidR="008D73B7" w:rsidRPr="007823EA">
        <w:rPr>
          <w:rFonts w:cstheme="minorHAnsi"/>
        </w:rPr>
        <w:t xml:space="preserve">Agile / Lean Project Management | </w:t>
      </w:r>
      <w:r w:rsidR="00C73C19">
        <w:rPr>
          <w:rFonts w:cstheme="minorHAnsi"/>
        </w:rPr>
        <w:t>Certified Scaled Agile Framework (SAFe)</w:t>
      </w:r>
      <w:r w:rsidR="00430030">
        <w:rPr>
          <w:rFonts w:cstheme="minorHAnsi"/>
        </w:rPr>
        <w:t xml:space="preserve"> </w:t>
      </w:r>
      <w:r w:rsidR="00AA2F5E" w:rsidRPr="007823EA">
        <w:rPr>
          <w:rFonts w:cstheme="minorHAnsi"/>
        </w:rPr>
        <w:t>|</w:t>
      </w:r>
      <w:r w:rsidR="00193144" w:rsidRPr="007823EA">
        <w:rPr>
          <w:rFonts w:cstheme="minorHAnsi"/>
        </w:rPr>
        <w:t xml:space="preserve"> </w:t>
      </w:r>
      <w:r w:rsidR="00AA2F5E" w:rsidRPr="007823EA">
        <w:rPr>
          <w:rFonts w:cstheme="minorHAnsi"/>
        </w:rPr>
        <w:t xml:space="preserve">Client and Vendor </w:t>
      </w:r>
      <w:r w:rsidR="00361AC2" w:rsidRPr="007823EA">
        <w:rPr>
          <w:rFonts w:cstheme="minorHAnsi"/>
        </w:rPr>
        <w:t>Management |</w:t>
      </w:r>
      <w:r w:rsidR="00193144" w:rsidRPr="007823EA">
        <w:rPr>
          <w:rFonts w:cstheme="minorHAnsi"/>
        </w:rPr>
        <w:t xml:space="preserve"> </w:t>
      </w:r>
      <w:r w:rsidR="00862254">
        <w:rPr>
          <w:rFonts w:cstheme="minorHAnsi"/>
        </w:rPr>
        <w:t xml:space="preserve">Leadership, </w:t>
      </w:r>
      <w:r w:rsidR="00AA2F5E" w:rsidRPr="007823EA">
        <w:rPr>
          <w:rFonts w:cstheme="minorHAnsi"/>
        </w:rPr>
        <w:t>Coaching</w:t>
      </w:r>
      <w:r w:rsidR="00155AA9">
        <w:rPr>
          <w:rFonts w:cstheme="minorHAnsi"/>
        </w:rPr>
        <w:t>, Mentoring, Teaching</w:t>
      </w:r>
      <w:r w:rsidR="004B7E82">
        <w:rPr>
          <w:rFonts w:cstheme="minorHAnsi"/>
        </w:rPr>
        <w:t xml:space="preserve"> | </w:t>
      </w:r>
      <w:r w:rsidR="00F23BDB">
        <w:rPr>
          <w:rFonts w:cstheme="minorHAnsi"/>
        </w:rPr>
        <w:t xml:space="preserve">Quantitative </w:t>
      </w:r>
      <w:r w:rsidR="00272612">
        <w:rPr>
          <w:rFonts w:cstheme="minorHAnsi"/>
        </w:rPr>
        <w:t xml:space="preserve">Analysis | </w:t>
      </w:r>
      <w:r w:rsidR="004B7E82">
        <w:rPr>
          <w:rFonts w:cstheme="minorHAnsi"/>
        </w:rPr>
        <w:t>Problem Solving</w:t>
      </w:r>
    </w:p>
    <w:p w14:paraId="072ABB58" w14:textId="0D61E554" w:rsidR="00193144" w:rsidRPr="007823EA" w:rsidRDefault="00193144" w:rsidP="00F9548F">
      <w:pPr>
        <w:spacing w:after="0" w:line="240" w:lineRule="auto"/>
        <w:contextualSpacing/>
        <w:rPr>
          <w:rFonts w:cstheme="minorHAnsi"/>
        </w:rPr>
      </w:pPr>
    </w:p>
    <w:p w14:paraId="7FA7907E" w14:textId="03E2D80A" w:rsidR="00193144" w:rsidRPr="001B40C1" w:rsidRDefault="0019314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TECHNICAL PROFICIENCIES</w:t>
      </w:r>
    </w:p>
    <w:p w14:paraId="443E276E" w14:textId="39F83930" w:rsidR="003453C2" w:rsidRDefault="003453C2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>Languages</w:t>
      </w:r>
      <w:r w:rsidR="0041644E">
        <w:rPr>
          <w:rFonts w:cstheme="minorHAnsi"/>
        </w:rPr>
        <w:t xml:space="preserve">, </w:t>
      </w:r>
      <w:r>
        <w:rPr>
          <w:rFonts w:cstheme="minorHAnsi"/>
        </w:rPr>
        <w:t>Operating Systems</w:t>
      </w:r>
      <w:r w:rsidR="00264153">
        <w:rPr>
          <w:rFonts w:cstheme="minorHAnsi"/>
        </w:rPr>
        <w:t>, Development Tools</w:t>
      </w:r>
      <w:r w:rsidRPr="007823EA">
        <w:rPr>
          <w:rFonts w:cstheme="minorHAnsi"/>
        </w:rPr>
        <w:t xml:space="preserve">: Python, Visual Basic for Applications (VBA), </w:t>
      </w:r>
      <w:r w:rsidR="002C58FC" w:rsidRPr="007823EA">
        <w:rPr>
          <w:rFonts w:cstheme="minorHAnsi"/>
        </w:rPr>
        <w:t>JavaScript</w:t>
      </w:r>
      <w:r w:rsidRPr="007823EA">
        <w:rPr>
          <w:rFonts w:cstheme="minorHAnsi"/>
        </w:rPr>
        <w:t>, HTML, CSS, C, C++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UNIX, Linux, Windows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Unix Shell, Bash</w:t>
      </w:r>
      <w:r w:rsidR="00264153">
        <w:rPr>
          <w:rFonts w:cstheme="minorHAnsi"/>
        </w:rPr>
        <w:t xml:space="preserve">, </w:t>
      </w:r>
      <w:r w:rsidR="00264153" w:rsidRPr="007823EA">
        <w:rPr>
          <w:rFonts w:cstheme="minorHAnsi"/>
        </w:rPr>
        <w:t>Git</w:t>
      </w:r>
      <w:r w:rsidR="00243BBD">
        <w:rPr>
          <w:rFonts w:cstheme="minorHAnsi"/>
        </w:rPr>
        <w:t>, Visual Studio</w:t>
      </w:r>
    </w:p>
    <w:p w14:paraId="1C7FEC42" w14:textId="2AD390E0" w:rsidR="00B66968" w:rsidRDefault="00B66968" w:rsidP="00F9548F">
      <w:pPr>
        <w:spacing w:after="0" w:line="240" w:lineRule="auto"/>
        <w:contextualSpacing/>
        <w:rPr>
          <w:rFonts w:cstheme="minorHAnsi"/>
        </w:rPr>
      </w:pPr>
    </w:p>
    <w:p w14:paraId="2006813E" w14:textId="0B08A7A0" w:rsidR="002F367F" w:rsidRDefault="002F367F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Artificial Intelligence</w:t>
      </w:r>
      <w:r w:rsidR="0041644E">
        <w:rPr>
          <w:rFonts w:cstheme="minorHAnsi"/>
        </w:rPr>
        <w:t xml:space="preserve">: </w:t>
      </w:r>
      <w:r w:rsidRPr="007823EA">
        <w:rPr>
          <w:rFonts w:cstheme="minorHAnsi"/>
        </w:rPr>
        <w:t>Machine Learning</w:t>
      </w:r>
      <w:r w:rsidR="00542512">
        <w:rPr>
          <w:rFonts w:cstheme="minorHAnsi"/>
        </w:rPr>
        <w:t xml:space="preserve">, </w:t>
      </w:r>
      <w:r w:rsidR="009379F6">
        <w:rPr>
          <w:rFonts w:cstheme="minorHAnsi"/>
        </w:rPr>
        <w:t xml:space="preserve">Algorithms, Models, </w:t>
      </w:r>
      <w:r w:rsidRPr="007823EA">
        <w:rPr>
          <w:rFonts w:cstheme="minorHAnsi"/>
        </w:rPr>
        <w:t xml:space="preserve">Logistic Regression, Linear Regression, Random Forests, Hyper-Parameter Tuning, </w:t>
      </w:r>
      <w:r w:rsidR="00C35E7A" w:rsidRPr="007823EA">
        <w:rPr>
          <w:rFonts w:cstheme="minorHAnsi"/>
        </w:rPr>
        <w:t>Deep Learning</w:t>
      </w:r>
      <w:r w:rsidR="00C35E7A">
        <w:rPr>
          <w:rFonts w:cstheme="minorHAnsi"/>
        </w:rPr>
        <w:t xml:space="preserve">, </w:t>
      </w:r>
      <w:r w:rsidRPr="007823EA">
        <w:rPr>
          <w:rFonts w:cstheme="minorHAnsi"/>
        </w:rPr>
        <w:t>Neural Networks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Keras, Big Data</w:t>
      </w:r>
      <w:r w:rsidR="00542512">
        <w:rPr>
          <w:rFonts w:cstheme="minorHAnsi"/>
        </w:rPr>
        <w:t xml:space="preserve">, </w:t>
      </w:r>
      <w:r w:rsidR="005E1DC3">
        <w:rPr>
          <w:rFonts w:cstheme="minorHAnsi"/>
        </w:rPr>
        <w:t xml:space="preserve">Large Data Sets, </w:t>
      </w:r>
      <w:r w:rsidRPr="007823EA">
        <w:rPr>
          <w:rFonts w:cstheme="minorHAnsi"/>
        </w:rPr>
        <w:t>PySpark</w:t>
      </w:r>
    </w:p>
    <w:p w14:paraId="6F2A7686" w14:textId="77777777" w:rsidR="00320FF8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598F06F4" w14:textId="39454FC7" w:rsidR="00320FF8" w:rsidRDefault="00320FF8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Databases: </w:t>
      </w:r>
      <w:r>
        <w:rPr>
          <w:rFonts w:cstheme="minorHAnsi"/>
        </w:rPr>
        <w:t xml:space="preserve">SQL, </w:t>
      </w:r>
      <w:r w:rsidRPr="007823EA">
        <w:rPr>
          <w:rFonts w:cstheme="minorHAnsi"/>
        </w:rPr>
        <w:t xml:space="preserve">Postgres, MySQL, SQLite, Microsoft Access, </w:t>
      </w:r>
      <w:r>
        <w:rPr>
          <w:rFonts w:cstheme="minorHAnsi"/>
        </w:rPr>
        <w:t xml:space="preserve">NoSQL, </w:t>
      </w:r>
      <w:r w:rsidRPr="007823EA">
        <w:rPr>
          <w:rFonts w:cstheme="minorHAnsi"/>
        </w:rPr>
        <w:t>MongoDB</w:t>
      </w:r>
    </w:p>
    <w:p w14:paraId="33126A5F" w14:textId="77777777" w:rsidR="00320FF8" w:rsidRPr="007823EA" w:rsidRDefault="00320FF8" w:rsidP="00F9548F">
      <w:pPr>
        <w:spacing w:after="0" w:line="240" w:lineRule="auto"/>
        <w:contextualSpacing/>
        <w:rPr>
          <w:rFonts w:cstheme="minorHAnsi"/>
        </w:rPr>
      </w:pPr>
    </w:p>
    <w:p w14:paraId="7BDDA39F" w14:textId="0136BF2E" w:rsidR="00320FF8" w:rsidRDefault="00320FF8" w:rsidP="00F9548F">
      <w:pPr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 xml:space="preserve">Other </w:t>
      </w:r>
      <w:r w:rsidRPr="007823EA">
        <w:rPr>
          <w:rFonts w:cstheme="minorHAnsi"/>
        </w:rPr>
        <w:t xml:space="preserve">Data Science </w:t>
      </w:r>
      <w:r w:rsidR="004D0C6C">
        <w:rPr>
          <w:rFonts w:cstheme="minorHAnsi"/>
        </w:rPr>
        <w:t xml:space="preserve">or Software </w:t>
      </w:r>
      <w:r w:rsidRPr="007823EA">
        <w:rPr>
          <w:rFonts w:cstheme="minorHAnsi"/>
        </w:rPr>
        <w:t xml:space="preserve">Tools, Resources: </w:t>
      </w:r>
      <w:r>
        <w:rPr>
          <w:rFonts w:cstheme="minorHAnsi"/>
        </w:rPr>
        <w:t xml:space="preserve">Tableau, Power BI, </w:t>
      </w:r>
      <w:r w:rsidRPr="007823EA">
        <w:rPr>
          <w:rFonts w:cstheme="minorHAnsi"/>
        </w:rPr>
        <w:t>Python, Pandas, Excel Visual Basic for Applications (VBA), R</w:t>
      </w:r>
      <w:r>
        <w:rPr>
          <w:rFonts w:cstheme="minorHAnsi"/>
        </w:rPr>
        <w:t xml:space="preserve">, </w:t>
      </w:r>
      <w:r w:rsidRPr="007823EA">
        <w:rPr>
          <w:rFonts w:cstheme="minorHAnsi"/>
        </w:rPr>
        <w:t>Extract/Transform/Load (ETL), Web Scraping, APIs (Flask, JSON), Visualization</w:t>
      </w:r>
      <w:r>
        <w:rPr>
          <w:rFonts w:cstheme="minorHAnsi"/>
        </w:rPr>
        <w:t xml:space="preserve"> (</w:t>
      </w:r>
      <w:r w:rsidRPr="007823EA">
        <w:rPr>
          <w:rFonts w:cstheme="minorHAnsi"/>
        </w:rPr>
        <w:t>D3, Leaflet, Bootstrap)</w:t>
      </w:r>
    </w:p>
    <w:p w14:paraId="4B82F4BE" w14:textId="77777777" w:rsidR="000732AC" w:rsidRDefault="000732AC" w:rsidP="00F9548F">
      <w:pPr>
        <w:spacing w:after="0" w:line="240" w:lineRule="auto"/>
        <w:contextualSpacing/>
        <w:rPr>
          <w:rFonts w:cstheme="minorHAnsi"/>
        </w:rPr>
      </w:pPr>
    </w:p>
    <w:p w14:paraId="2F30DB6A" w14:textId="21480FBB" w:rsidR="00F50D29" w:rsidRPr="001B40C1" w:rsidRDefault="00F50D29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PROFESSIONAL DEVELOPMENT</w:t>
      </w:r>
    </w:p>
    <w:p w14:paraId="2BC7B825" w14:textId="77777777" w:rsidR="00735C11" w:rsidRPr="007823EA" w:rsidRDefault="00735C11" w:rsidP="00F9548F">
      <w:pPr>
        <w:spacing w:after="0" w:line="240" w:lineRule="auto"/>
        <w:contextualSpacing/>
        <w:rPr>
          <w:rFonts w:cstheme="minorHAnsi"/>
        </w:rPr>
      </w:pPr>
      <w:r w:rsidRPr="00B75B1B">
        <w:rPr>
          <w:rFonts w:cstheme="minorHAnsi"/>
          <w:b/>
        </w:rPr>
        <w:t>Northwestern University</w:t>
      </w:r>
      <w:r>
        <w:rPr>
          <w:rFonts w:cstheme="minorHAnsi"/>
        </w:rPr>
        <w:t xml:space="preserve"> -</w:t>
      </w:r>
      <w:r w:rsidRPr="007823EA">
        <w:rPr>
          <w:rFonts w:cstheme="minorHAnsi"/>
        </w:rPr>
        <w:t xml:space="preserve"> Chicago, </w:t>
      </w:r>
      <w:r>
        <w:rPr>
          <w:rFonts w:cstheme="minorHAnsi"/>
        </w:rPr>
        <w:t>Illinois</w:t>
      </w:r>
    </w:p>
    <w:p w14:paraId="27F0308B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Completed </w:t>
      </w:r>
      <w:r w:rsidRPr="002E78B3">
        <w:rPr>
          <w:rFonts w:cstheme="minorHAnsi"/>
          <w:b/>
        </w:rPr>
        <w:t>Certificate in Data Science</w:t>
      </w:r>
      <w:r w:rsidRPr="007823EA">
        <w:rPr>
          <w:rFonts w:cstheme="minorHAnsi"/>
        </w:rPr>
        <w:t>: Intensive 24-week Data Science Boot Camp providing hands-on learning, with application of data exploration, analysis, and visualization tools and techniques to real-world analytical challenges</w:t>
      </w:r>
    </w:p>
    <w:p w14:paraId="44831AD0" w14:textId="77777777" w:rsidR="00735C11" w:rsidRDefault="00735C11" w:rsidP="00F9548F">
      <w:pPr>
        <w:spacing w:after="0" w:line="240" w:lineRule="auto"/>
        <w:contextualSpacing/>
        <w:rPr>
          <w:rFonts w:cstheme="minorHAnsi"/>
        </w:rPr>
      </w:pPr>
    </w:p>
    <w:p w14:paraId="01C58D5E" w14:textId="0A28413D" w:rsidR="00F50D29" w:rsidRPr="00B75B1B" w:rsidRDefault="00F64192" w:rsidP="00F9548F">
      <w:pPr>
        <w:spacing w:after="0" w:line="240" w:lineRule="auto"/>
        <w:contextualSpacing/>
        <w:rPr>
          <w:rFonts w:cstheme="minorHAnsi"/>
          <w:b/>
        </w:rPr>
      </w:pPr>
      <w:r w:rsidRPr="00B75B1B">
        <w:rPr>
          <w:rFonts w:cstheme="minorHAnsi"/>
          <w:b/>
        </w:rPr>
        <w:t>Coursera.org</w:t>
      </w:r>
    </w:p>
    <w:p w14:paraId="2AD5CA5E" w14:textId="77777777" w:rsidR="00DE609C" w:rsidRDefault="005E3EAB" w:rsidP="00F9548F">
      <w:pPr>
        <w:spacing w:after="0" w:line="240" w:lineRule="auto"/>
        <w:contextualSpacing/>
        <w:rPr>
          <w:rFonts w:cstheme="minorHAnsi"/>
        </w:rPr>
      </w:pPr>
      <w:r w:rsidRPr="007823EA">
        <w:rPr>
          <w:rFonts w:cstheme="minorHAnsi"/>
        </w:rPr>
        <w:t xml:space="preserve">Currently enrolled in </w:t>
      </w:r>
      <w:r w:rsidRPr="002E78B3">
        <w:rPr>
          <w:rFonts w:cstheme="minorHAnsi"/>
          <w:b/>
        </w:rPr>
        <w:t>Deep Learning Specialization</w:t>
      </w:r>
      <w:r w:rsidRPr="007823EA">
        <w:rPr>
          <w:rFonts w:cstheme="minorHAnsi"/>
        </w:rPr>
        <w:t>:</w:t>
      </w:r>
      <w:bookmarkStart w:id="0" w:name="_GoBack"/>
      <w:bookmarkEnd w:id="0"/>
    </w:p>
    <w:p w14:paraId="6A5C31B0" w14:textId="2CE67392" w:rsid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Completed: </w:t>
      </w:r>
      <w:r w:rsidR="00175C8F" w:rsidRPr="00DE609C">
        <w:rPr>
          <w:rFonts w:cstheme="minorHAnsi"/>
        </w:rPr>
        <w:t>Neural Networks and Deep Learning</w:t>
      </w:r>
    </w:p>
    <w:p w14:paraId="455B8A11" w14:textId="35260A0C" w:rsidR="005E3EAB" w:rsidRPr="00DE609C" w:rsidRDefault="00DE609C" w:rsidP="00DE609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Progress: </w:t>
      </w:r>
      <w:r w:rsidR="00175C8F" w:rsidRPr="00DE609C">
        <w:rPr>
          <w:rFonts w:cstheme="minorHAnsi"/>
        </w:rPr>
        <w:t xml:space="preserve">Improving Deep Neural Networks: Hyperparameter Tuning, Regularization and </w:t>
      </w:r>
      <w:r w:rsidR="00D321AE" w:rsidRPr="00DE609C">
        <w:rPr>
          <w:rFonts w:cstheme="minorHAnsi"/>
        </w:rPr>
        <w:t>Optimization; Structuring</w:t>
      </w:r>
      <w:r w:rsidR="00175C8F" w:rsidRPr="00DE609C">
        <w:rPr>
          <w:rFonts w:cstheme="minorHAnsi"/>
        </w:rPr>
        <w:t xml:space="preserve"> Machine Learning </w:t>
      </w:r>
      <w:r w:rsidR="00E668A7" w:rsidRPr="00DE609C">
        <w:rPr>
          <w:rFonts w:cstheme="minorHAnsi"/>
        </w:rPr>
        <w:t>Projects; Convolutional</w:t>
      </w:r>
      <w:r w:rsidR="00175C8F" w:rsidRPr="00DE609C">
        <w:rPr>
          <w:rFonts w:cstheme="minorHAnsi"/>
        </w:rPr>
        <w:t xml:space="preserve"> Neural </w:t>
      </w:r>
      <w:r w:rsidR="00A4513F" w:rsidRPr="00DE609C">
        <w:rPr>
          <w:rFonts w:cstheme="minorHAnsi"/>
        </w:rPr>
        <w:t>Networks; Sequence</w:t>
      </w:r>
      <w:r w:rsidR="00175C8F" w:rsidRPr="00DE609C">
        <w:rPr>
          <w:rFonts w:cstheme="minorHAnsi"/>
        </w:rPr>
        <w:t xml:space="preserve"> Models</w:t>
      </w:r>
    </w:p>
    <w:p w14:paraId="456B1104" w14:textId="77777777" w:rsidR="00F9548F" w:rsidRDefault="00F9548F" w:rsidP="00F9548F">
      <w:pPr>
        <w:spacing w:after="0" w:line="240" w:lineRule="auto"/>
        <w:contextualSpacing/>
        <w:rPr>
          <w:rFonts w:cstheme="minorHAnsi"/>
        </w:rPr>
      </w:pPr>
    </w:p>
    <w:p w14:paraId="77AEDC5B" w14:textId="1A8BEFB3" w:rsidR="007823EA" w:rsidRPr="001B40C1" w:rsidRDefault="00F21584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>
        <w:rPr>
          <w:rFonts w:cstheme="minorHAnsi"/>
        </w:rPr>
        <w:br w:type="column"/>
      </w:r>
      <w:r w:rsidR="00DB6426" w:rsidRPr="001B40C1">
        <w:rPr>
          <w:rFonts w:cstheme="minorHAnsi"/>
          <w:b/>
          <w:color w:val="0000CC"/>
        </w:rPr>
        <w:lastRenderedPageBreak/>
        <w:t>PROFESSIONAL EXPERIENCE</w:t>
      </w:r>
    </w:p>
    <w:p w14:paraId="3D72DF2D" w14:textId="2BA489F5" w:rsidR="00DB6426" w:rsidRDefault="00AE4267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Nokia</w:t>
      </w:r>
      <w:r w:rsidR="004C4447" w:rsidRPr="00CE45A8">
        <w:rPr>
          <w:rFonts w:cstheme="minorHAnsi"/>
          <w:b/>
        </w:rPr>
        <w:t xml:space="preserve"> – Naperville, Illinois</w:t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C1BCB">
        <w:rPr>
          <w:rFonts w:cstheme="minorHAnsi"/>
        </w:rPr>
        <w:tab/>
      </w:r>
      <w:r w:rsidR="006E2170">
        <w:rPr>
          <w:rFonts w:cstheme="minorHAnsi"/>
        </w:rPr>
        <w:tab/>
      </w:r>
      <w:r w:rsidR="00ED1E69">
        <w:rPr>
          <w:rFonts w:cstheme="minorHAnsi"/>
        </w:rPr>
        <w:tab/>
      </w:r>
      <w:r w:rsidR="00630E60">
        <w:rPr>
          <w:rFonts w:cstheme="minorHAnsi"/>
        </w:rPr>
        <w:t>01/</w:t>
      </w:r>
      <w:r w:rsidR="006C1BCB">
        <w:rPr>
          <w:rFonts w:cstheme="minorHAnsi"/>
        </w:rPr>
        <w:t xml:space="preserve">2004 to </w:t>
      </w:r>
      <w:r w:rsidR="00630E60">
        <w:rPr>
          <w:rFonts w:cstheme="minorHAnsi"/>
        </w:rPr>
        <w:t>09/</w:t>
      </w:r>
      <w:r w:rsidR="006C1BCB">
        <w:rPr>
          <w:rFonts w:cstheme="minorHAnsi"/>
        </w:rPr>
        <w:t>2019</w:t>
      </w:r>
    </w:p>
    <w:p w14:paraId="1768F1AE" w14:textId="5532232B" w:rsidR="006E2170" w:rsidRDefault="006E2170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Release Leader</w:t>
      </w:r>
      <w:r w:rsidR="00C0492F">
        <w:rPr>
          <w:rFonts w:cstheme="minorHAnsi"/>
        </w:rPr>
        <w:tab/>
      </w:r>
      <w:r w:rsidR="00C0492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23E04">
        <w:rPr>
          <w:rFonts w:cstheme="minorHAnsi"/>
        </w:rPr>
        <w:tab/>
      </w:r>
      <w:r w:rsidR="00630E60">
        <w:rPr>
          <w:rFonts w:cstheme="minorHAnsi"/>
        </w:rPr>
        <w:t>05/</w:t>
      </w:r>
      <w:r>
        <w:rPr>
          <w:rFonts w:cstheme="minorHAnsi"/>
        </w:rPr>
        <w:t xml:space="preserve">2016 </w:t>
      </w:r>
      <w:r w:rsidR="00630E6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30E60">
        <w:rPr>
          <w:rFonts w:cstheme="minorHAnsi"/>
        </w:rPr>
        <w:t>09/</w:t>
      </w:r>
      <w:r>
        <w:rPr>
          <w:rFonts w:cstheme="minorHAnsi"/>
        </w:rPr>
        <w:t>2019</w:t>
      </w:r>
    </w:p>
    <w:p w14:paraId="50ED7B39" w14:textId="0BE0AB49" w:rsidR="00D327D4" w:rsidRDefault="00D327D4" w:rsidP="000F6441">
      <w:pPr>
        <w:spacing w:after="0" w:line="240" w:lineRule="auto"/>
        <w:rPr>
          <w:rFonts w:cstheme="minorHAnsi"/>
        </w:rPr>
      </w:pPr>
      <w:r w:rsidRPr="00D327D4">
        <w:rPr>
          <w:rFonts w:cstheme="minorHAnsi"/>
        </w:rPr>
        <w:t>Partnered with cross-functional business stakeholders to lead customer-specific end-to-end validation testing for 4G and 5G releases.</w:t>
      </w:r>
    </w:p>
    <w:p w14:paraId="308C07ED" w14:textId="05CE2852" w:rsidR="00783B07" w:rsidRPr="000F6441" w:rsidRDefault="00783B07" w:rsidP="00D327D4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0F6441">
        <w:rPr>
          <w:rFonts w:cstheme="minorHAnsi"/>
        </w:rPr>
        <w:t xml:space="preserve">Led end-to-end validation testing efforts for over 6 releases, </w:t>
      </w:r>
      <w:r w:rsidR="00116A61" w:rsidRPr="000F6441">
        <w:rPr>
          <w:rFonts w:cstheme="minorHAnsi"/>
        </w:rPr>
        <w:t>engaging 150</w:t>
      </w:r>
      <w:r w:rsidR="007A58CD" w:rsidRPr="000F6441">
        <w:rPr>
          <w:rFonts w:cstheme="minorHAnsi"/>
        </w:rPr>
        <w:t>+</w:t>
      </w:r>
      <w:r w:rsidR="00116A61" w:rsidRPr="000F6441">
        <w:rPr>
          <w:rFonts w:cstheme="minorHAnsi"/>
        </w:rPr>
        <w:t xml:space="preserve"> </w:t>
      </w:r>
      <w:r w:rsidR="009D1131" w:rsidRPr="000F6441">
        <w:rPr>
          <w:rFonts w:cstheme="minorHAnsi"/>
        </w:rPr>
        <w:t>stakeholders</w:t>
      </w:r>
      <w:r w:rsidR="00116A61" w:rsidRPr="000F6441">
        <w:rPr>
          <w:rFonts w:cstheme="minorHAnsi"/>
        </w:rPr>
        <w:t xml:space="preserve"> each release to </w:t>
      </w:r>
      <w:r w:rsidRPr="000F6441">
        <w:rPr>
          <w:rFonts w:cstheme="minorHAnsi"/>
        </w:rPr>
        <w:t>complet</w:t>
      </w:r>
      <w:r w:rsidR="00116A61" w:rsidRPr="000F6441">
        <w:rPr>
          <w:rFonts w:cstheme="minorHAnsi"/>
        </w:rPr>
        <w:t>e</w:t>
      </w:r>
      <w:r w:rsidRPr="000F6441">
        <w:rPr>
          <w:rFonts w:cstheme="minorHAnsi"/>
        </w:rPr>
        <w:t xml:space="preserve"> testing focused on the configurations, scenarios, and performance metrics used by our customers.</w:t>
      </w:r>
    </w:p>
    <w:p w14:paraId="27D72E2E" w14:textId="3D9A9AF1" w:rsidR="0068062F" w:rsidRPr="00954451" w:rsidRDefault="0068062F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954451">
        <w:rPr>
          <w:rFonts w:cstheme="minorHAnsi"/>
        </w:rPr>
        <w:t xml:space="preserve">Reduced data preparation time </w:t>
      </w:r>
      <w:r w:rsidR="00E60797">
        <w:rPr>
          <w:rFonts w:cstheme="minorHAnsi"/>
        </w:rPr>
        <w:t>80</w:t>
      </w:r>
      <w:r w:rsidR="007A58CD">
        <w:rPr>
          <w:rFonts w:cstheme="minorHAnsi"/>
        </w:rPr>
        <w:t>+</w:t>
      </w:r>
      <w:r w:rsidRPr="00954451">
        <w:rPr>
          <w:rFonts w:cstheme="minorHAnsi"/>
        </w:rPr>
        <w:t>% by developing Excel Visual Basic for Applications code and Power BI visualizations to facilitate management and tracking of test progress and status.</w:t>
      </w:r>
    </w:p>
    <w:p w14:paraId="0718DEFA" w14:textId="62CB6B03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Drove savings of $900K and improved effectiveness,</w:t>
      </w:r>
      <w:r w:rsidR="00B52370">
        <w:rPr>
          <w:rFonts w:cstheme="minorHAnsi"/>
        </w:rPr>
        <w:t xml:space="preserve"> processes,</w:t>
      </w:r>
      <w:r w:rsidRPr="00EE08C9">
        <w:rPr>
          <w:rFonts w:cstheme="minorHAnsi"/>
        </w:rPr>
        <w:t xml:space="preserve"> quality, and employee satisfaction by engaging 200</w:t>
      </w:r>
      <w:r w:rsidR="00AC2DDD">
        <w:rPr>
          <w:rFonts w:cstheme="minorHAnsi"/>
        </w:rPr>
        <w:t>+</w:t>
      </w:r>
      <w:r w:rsidRPr="00EE08C9">
        <w:rPr>
          <w:rFonts w:cstheme="minorHAnsi"/>
        </w:rPr>
        <w:t xml:space="preserve"> project members to brainstorm </w:t>
      </w:r>
      <w:r w:rsidR="00A8670B">
        <w:rPr>
          <w:rFonts w:cstheme="minorHAnsi"/>
        </w:rPr>
        <w:t>40</w:t>
      </w:r>
      <w:r w:rsidR="007A58CD">
        <w:rPr>
          <w:rFonts w:cstheme="minorHAnsi"/>
        </w:rPr>
        <w:t xml:space="preserve">+ </w:t>
      </w:r>
      <w:r w:rsidR="00E91391">
        <w:rPr>
          <w:rFonts w:cstheme="minorHAnsi"/>
        </w:rPr>
        <w:t xml:space="preserve">“pain points” and </w:t>
      </w:r>
      <w:r w:rsidR="007A58CD" w:rsidRPr="00EE08C9">
        <w:rPr>
          <w:rFonts w:cstheme="minorHAnsi"/>
        </w:rPr>
        <w:t>ideas</w:t>
      </w:r>
      <w:r w:rsidRPr="00EE08C9">
        <w:rPr>
          <w:rFonts w:cstheme="minorHAnsi"/>
        </w:rPr>
        <w:t xml:space="preserve"> for Lean initiatives.</w:t>
      </w:r>
    </w:p>
    <w:p w14:paraId="602EC20F" w14:textId="4AFE4B8D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 xml:space="preserve">Empowered </w:t>
      </w:r>
      <w:r w:rsidR="001A5992">
        <w:rPr>
          <w:rFonts w:cstheme="minorHAnsi"/>
        </w:rPr>
        <w:t>80</w:t>
      </w:r>
      <w:r w:rsidR="00AC2DDD">
        <w:rPr>
          <w:rFonts w:cstheme="minorHAnsi"/>
        </w:rPr>
        <w:t>+</w:t>
      </w:r>
      <w:r w:rsidR="001A5992">
        <w:rPr>
          <w:rFonts w:cstheme="minorHAnsi"/>
        </w:rPr>
        <w:t xml:space="preserve"> people on </w:t>
      </w:r>
      <w:r w:rsidRPr="00EE08C9">
        <w:rPr>
          <w:rFonts w:cstheme="minorHAnsi"/>
        </w:rPr>
        <w:t xml:space="preserve">4 teams to </w:t>
      </w:r>
      <w:r w:rsidR="00CB63F8">
        <w:rPr>
          <w:rFonts w:cstheme="minorHAnsi"/>
        </w:rPr>
        <w:t xml:space="preserve">discuss </w:t>
      </w:r>
      <w:r w:rsidRPr="00EE08C9">
        <w:rPr>
          <w:rFonts w:cstheme="minorHAnsi"/>
        </w:rPr>
        <w:t xml:space="preserve">corporate </w:t>
      </w:r>
      <w:r w:rsidR="00CB63F8">
        <w:rPr>
          <w:rFonts w:cstheme="minorHAnsi"/>
        </w:rPr>
        <w:t xml:space="preserve">employee engagement </w:t>
      </w:r>
      <w:r w:rsidRPr="00EE08C9">
        <w:rPr>
          <w:rFonts w:cstheme="minorHAnsi"/>
        </w:rPr>
        <w:t>survey results</w:t>
      </w:r>
      <w:r w:rsidR="00867618">
        <w:rPr>
          <w:rFonts w:cstheme="minorHAnsi"/>
        </w:rPr>
        <w:t xml:space="preserve"> and </w:t>
      </w:r>
      <w:r w:rsidRPr="00EE08C9">
        <w:rPr>
          <w:rFonts w:cstheme="minorHAnsi"/>
        </w:rPr>
        <w:t xml:space="preserve">develop action plans </w:t>
      </w:r>
      <w:r w:rsidR="00CB63F8">
        <w:rPr>
          <w:rFonts w:cstheme="minorHAnsi"/>
        </w:rPr>
        <w:t>for each of 2 years</w:t>
      </w:r>
      <w:r w:rsidR="00867618">
        <w:rPr>
          <w:rFonts w:cstheme="minorHAnsi"/>
        </w:rPr>
        <w:t xml:space="preserve">, improving </w:t>
      </w:r>
      <w:r w:rsidR="00FA1C5A">
        <w:rPr>
          <w:rFonts w:cstheme="minorHAnsi"/>
        </w:rPr>
        <w:t>teamwork</w:t>
      </w:r>
      <w:r w:rsidR="008919F8">
        <w:rPr>
          <w:rFonts w:cstheme="minorHAnsi"/>
        </w:rPr>
        <w:t xml:space="preserve"> and alignment</w:t>
      </w:r>
      <w:r w:rsidR="00FA1C5A">
        <w:rPr>
          <w:rFonts w:cstheme="minorHAnsi"/>
        </w:rPr>
        <w:t>.</w:t>
      </w:r>
    </w:p>
    <w:p w14:paraId="7CD79DDA" w14:textId="5A5924E7" w:rsidR="00783B07" w:rsidRPr="00EE08C9" w:rsidRDefault="00783B07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E08C9">
        <w:rPr>
          <w:rFonts w:cstheme="minorHAnsi"/>
        </w:rPr>
        <w:t>Promoted collaboration using Microsoft SharePoint, OneNote, and other resources, including development and delivery of webcasts / in-class tutorials to 1</w:t>
      </w:r>
      <w:r w:rsidR="00DA10D7">
        <w:rPr>
          <w:rFonts w:cstheme="minorHAnsi"/>
        </w:rPr>
        <w:t>2</w:t>
      </w:r>
      <w:r w:rsidRPr="00EE08C9">
        <w:rPr>
          <w:rFonts w:cstheme="minorHAnsi"/>
        </w:rPr>
        <w:t>0</w:t>
      </w:r>
      <w:r w:rsidR="003F6123">
        <w:rPr>
          <w:rFonts w:cstheme="minorHAnsi"/>
        </w:rPr>
        <w:t>+</w:t>
      </w:r>
      <w:r w:rsidRPr="00EE08C9">
        <w:rPr>
          <w:rFonts w:cstheme="minorHAnsi"/>
        </w:rPr>
        <w:t xml:space="preserve"> </w:t>
      </w:r>
      <w:r w:rsidR="00C0084C">
        <w:rPr>
          <w:rFonts w:cstheme="minorHAnsi"/>
        </w:rPr>
        <w:t>colleagues/employees</w:t>
      </w:r>
      <w:r w:rsidRPr="00EE08C9">
        <w:rPr>
          <w:rFonts w:cstheme="minorHAnsi"/>
        </w:rPr>
        <w:t>.</w:t>
      </w:r>
    </w:p>
    <w:p w14:paraId="5D31FB7A" w14:textId="0159ABB4" w:rsidR="006E2170" w:rsidRDefault="006E2170" w:rsidP="00F9548F">
      <w:pPr>
        <w:spacing w:after="0" w:line="240" w:lineRule="auto"/>
        <w:contextualSpacing/>
        <w:rPr>
          <w:rFonts w:cstheme="minorHAnsi"/>
        </w:rPr>
      </w:pPr>
    </w:p>
    <w:p w14:paraId="681CCAF7" w14:textId="77777777" w:rsidR="00C0492F" w:rsidRDefault="00C0492F" w:rsidP="00F9548F">
      <w:pPr>
        <w:spacing w:after="0" w:line="240" w:lineRule="auto"/>
        <w:contextualSpacing/>
        <w:rPr>
          <w:rFonts w:cstheme="minorHAnsi"/>
        </w:rPr>
      </w:pPr>
    </w:p>
    <w:p w14:paraId="2F446A85" w14:textId="13E79CED" w:rsidR="00783B07" w:rsidRDefault="00123E04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Capacity, Performance, and Resiliency Test Manager</w:t>
      </w:r>
      <w:r>
        <w:rPr>
          <w:rFonts w:cstheme="minorHAnsi"/>
        </w:rPr>
        <w:tab/>
      </w:r>
      <w:r w:rsidR="00C0492F">
        <w:rPr>
          <w:rFonts w:cstheme="minorHAnsi"/>
        </w:rPr>
        <w:tab/>
      </w:r>
      <w:r w:rsidR="006E5D20">
        <w:rPr>
          <w:rFonts w:cstheme="minorHAnsi"/>
        </w:rPr>
        <w:t>10/</w:t>
      </w:r>
      <w:r>
        <w:rPr>
          <w:rFonts w:cstheme="minorHAnsi"/>
        </w:rPr>
        <w:t xml:space="preserve">2011 </w:t>
      </w:r>
      <w:r w:rsidR="006E5D2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05/</w:t>
      </w:r>
      <w:r>
        <w:rPr>
          <w:rFonts w:cstheme="minorHAnsi"/>
        </w:rPr>
        <w:t>2016</w:t>
      </w:r>
    </w:p>
    <w:p w14:paraId="5ECDA492" w14:textId="77777777" w:rsidR="00EE08C9" w:rsidRPr="00EE08C9" w:rsidRDefault="00EE08C9" w:rsidP="00F9548F">
      <w:pPr>
        <w:spacing w:after="0" w:line="240" w:lineRule="auto"/>
        <w:contextualSpacing/>
        <w:rPr>
          <w:rFonts w:cstheme="minorHAnsi"/>
        </w:rPr>
      </w:pPr>
      <w:r w:rsidRPr="00EE08C9">
        <w:rPr>
          <w:rFonts w:cstheme="minorHAnsi"/>
        </w:rPr>
        <w:t xml:space="preserve">Built and guided teams of engineering professionals to evaluate LTE network performance using state-of-the-art tools and techniques. Drove product changes to improve quality. Collaborated with customers (leading wireless service providers) to ensure world-class performance.    </w:t>
      </w:r>
    </w:p>
    <w:p w14:paraId="7593A120" w14:textId="1C7183AA" w:rsidR="008B1252" w:rsidRPr="008B1252" w:rsidRDefault="00ED1AF2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ED1AF2">
        <w:rPr>
          <w:rFonts w:cstheme="minorHAnsi"/>
        </w:rPr>
        <w:t>Transformed customer dissatisfaction into an improved customer relationship through implementation of Lean methods in resiliency testing</w:t>
      </w:r>
      <w:r w:rsidR="00CB148D">
        <w:rPr>
          <w:rFonts w:cstheme="minorHAnsi"/>
        </w:rPr>
        <w:t>, improving</w:t>
      </w:r>
      <w:r w:rsidRPr="00ED1AF2">
        <w:rPr>
          <w:rFonts w:cstheme="minorHAnsi"/>
        </w:rPr>
        <w:t xml:space="preserve"> responsiveness </w:t>
      </w:r>
      <w:r w:rsidR="00CB148D">
        <w:rPr>
          <w:rFonts w:cstheme="minorHAnsi"/>
        </w:rPr>
        <w:t xml:space="preserve">by </w:t>
      </w:r>
      <w:r w:rsidRPr="00ED1AF2">
        <w:rPr>
          <w:rFonts w:cstheme="minorHAnsi"/>
        </w:rPr>
        <w:t>50</w:t>
      </w:r>
      <w:r w:rsidR="00CB148D">
        <w:rPr>
          <w:rFonts w:cstheme="minorHAnsi"/>
        </w:rPr>
        <w:t>+</w:t>
      </w:r>
      <w:r w:rsidRPr="00ED1AF2">
        <w:rPr>
          <w:rFonts w:cstheme="minorHAnsi"/>
        </w:rPr>
        <w:t>%.</w:t>
      </w:r>
    </w:p>
    <w:p w14:paraId="1169F179" w14:textId="05F5742B" w:rsidR="00881355" w:rsidRDefault="00B91B6C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B91B6C">
        <w:rPr>
          <w:rFonts w:cstheme="minorHAnsi"/>
        </w:rPr>
        <w:t xml:space="preserve">Improved </w:t>
      </w:r>
      <w:r w:rsidR="008C4C88">
        <w:rPr>
          <w:rFonts w:cstheme="minorHAnsi"/>
        </w:rPr>
        <w:t xml:space="preserve">tool integration team </w:t>
      </w:r>
      <w:r>
        <w:rPr>
          <w:rFonts w:cstheme="minorHAnsi"/>
        </w:rPr>
        <w:t>r</w:t>
      </w:r>
      <w:r w:rsidRPr="00B91B6C">
        <w:rPr>
          <w:rFonts w:cstheme="minorHAnsi"/>
        </w:rPr>
        <w:t xml:space="preserve">esponsiveness and satisfaction of 50+ call load testers through implementation of Lean methods in </w:t>
      </w:r>
      <w:r w:rsidR="00B44EA6">
        <w:rPr>
          <w:rFonts w:cstheme="minorHAnsi"/>
        </w:rPr>
        <w:t>third-</w:t>
      </w:r>
      <w:r w:rsidR="00BD5A5F">
        <w:rPr>
          <w:rFonts w:cstheme="minorHAnsi"/>
        </w:rPr>
        <w:t>part</w:t>
      </w:r>
      <w:r w:rsidR="00C66F98">
        <w:rPr>
          <w:rFonts w:cstheme="minorHAnsi"/>
        </w:rPr>
        <w:t>y</w:t>
      </w:r>
      <w:r w:rsidR="00BD5A5F">
        <w:rPr>
          <w:rFonts w:cstheme="minorHAnsi"/>
        </w:rPr>
        <w:t xml:space="preserve"> </w:t>
      </w:r>
      <w:r w:rsidRPr="00B91B6C">
        <w:rPr>
          <w:rFonts w:cstheme="minorHAnsi"/>
        </w:rPr>
        <w:t>tools integration and support.</w:t>
      </w:r>
    </w:p>
    <w:p w14:paraId="122F64AF" w14:textId="5802639C" w:rsidR="00EE08C9" w:rsidRPr="00EE08C9" w:rsidRDefault="0088019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>
        <w:rPr>
          <w:rFonts w:cstheme="minorHAnsi"/>
        </w:rPr>
        <w:t xml:space="preserve">Provided insights on </w:t>
      </w:r>
      <w:r w:rsidR="001705C6" w:rsidRPr="001705C6">
        <w:rPr>
          <w:rFonts w:cstheme="minorHAnsi"/>
        </w:rPr>
        <w:t>the linkages between performance testing results and quality delivered to customers through refinements in monthly dashboard report to business leadership.</w:t>
      </w:r>
    </w:p>
    <w:p w14:paraId="37FB1FB3" w14:textId="77777777" w:rsidR="0039092C" w:rsidRDefault="0039092C" w:rsidP="00F9548F">
      <w:pPr>
        <w:spacing w:after="0" w:line="240" w:lineRule="auto"/>
        <w:contextualSpacing/>
        <w:rPr>
          <w:rFonts w:cstheme="minorHAnsi"/>
        </w:rPr>
      </w:pPr>
    </w:p>
    <w:p w14:paraId="37E51C64" w14:textId="04F9C922" w:rsidR="00F305F7" w:rsidRDefault="00C0492F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Wireless Platforms and RAN Test Manager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5D20">
        <w:rPr>
          <w:rFonts w:cstheme="minorHAnsi"/>
        </w:rPr>
        <w:t>01/</w:t>
      </w:r>
      <w:r>
        <w:rPr>
          <w:rFonts w:cstheme="minorHAnsi"/>
        </w:rPr>
        <w:t xml:space="preserve">2004 </w:t>
      </w:r>
      <w:r w:rsidR="00C52F1C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6E5D20">
        <w:rPr>
          <w:rFonts w:cstheme="minorHAnsi"/>
        </w:rPr>
        <w:t>09/</w:t>
      </w:r>
      <w:r>
        <w:rPr>
          <w:rFonts w:cstheme="minorHAnsi"/>
        </w:rPr>
        <w:t>2011</w:t>
      </w:r>
    </w:p>
    <w:p w14:paraId="178F3252" w14:textId="3CF619CB" w:rsidR="0041570A" w:rsidRPr="0041570A" w:rsidRDefault="0041570A" w:rsidP="00F21584">
      <w:pPr>
        <w:keepNext/>
        <w:keepLines/>
        <w:spacing w:after="0" w:line="240" w:lineRule="auto"/>
        <w:contextualSpacing/>
        <w:rPr>
          <w:rFonts w:cstheme="minorHAnsi"/>
        </w:rPr>
      </w:pPr>
      <w:r w:rsidRPr="0041570A">
        <w:rPr>
          <w:rFonts w:cstheme="minorHAnsi"/>
        </w:rPr>
        <w:t>Ensured wireless network SW/HW platform systems and LTE Radio Access Network products met the demanding expectations of client base. Worked with global development teams and third-party vendors both directly and as manager of technical professionals.</w:t>
      </w:r>
    </w:p>
    <w:p w14:paraId="6B8A20D2" w14:textId="374DD7F3" w:rsidR="0041570A" w:rsidRPr="0041570A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 xml:space="preserve">Improved test automation team responsiveness and satisfaction </w:t>
      </w:r>
      <w:r w:rsidR="005D35C9">
        <w:rPr>
          <w:rFonts w:cstheme="minorHAnsi"/>
        </w:rPr>
        <w:t>of</w:t>
      </w:r>
      <w:r w:rsidR="00932831">
        <w:rPr>
          <w:rFonts w:cstheme="minorHAnsi"/>
        </w:rPr>
        <w:t xml:space="preserve"> </w:t>
      </w:r>
      <w:r w:rsidR="001028FE">
        <w:rPr>
          <w:rFonts w:cstheme="minorHAnsi"/>
        </w:rPr>
        <w:t>3</w:t>
      </w:r>
      <w:r w:rsidR="005D35C9">
        <w:rPr>
          <w:rFonts w:cstheme="minorHAnsi"/>
        </w:rPr>
        <w:t>0</w:t>
      </w:r>
      <w:r w:rsidR="00023106">
        <w:rPr>
          <w:rFonts w:cstheme="minorHAnsi"/>
        </w:rPr>
        <w:t>+</w:t>
      </w:r>
      <w:r w:rsidR="005D35C9">
        <w:rPr>
          <w:rFonts w:cstheme="minorHAnsi"/>
        </w:rPr>
        <w:t xml:space="preserve"> </w:t>
      </w:r>
      <w:r w:rsidR="008A2481">
        <w:rPr>
          <w:rFonts w:cstheme="minorHAnsi"/>
        </w:rPr>
        <w:t>users</w:t>
      </w:r>
      <w:r w:rsidR="005D35C9">
        <w:rPr>
          <w:rFonts w:cstheme="minorHAnsi"/>
        </w:rPr>
        <w:t xml:space="preserve"> </w:t>
      </w:r>
      <w:r w:rsidRPr="0041570A">
        <w:rPr>
          <w:rFonts w:cstheme="minorHAnsi"/>
        </w:rPr>
        <w:t>through Agile</w:t>
      </w:r>
      <w:r w:rsidR="00AB6E09">
        <w:rPr>
          <w:rFonts w:cstheme="minorHAnsi"/>
        </w:rPr>
        <w:t xml:space="preserve"> </w:t>
      </w:r>
      <w:r w:rsidRPr="0041570A">
        <w:rPr>
          <w:rFonts w:cstheme="minorHAnsi"/>
        </w:rPr>
        <w:t xml:space="preserve">best practices, providing a consolidated view of </w:t>
      </w:r>
      <w:r w:rsidR="0047076B">
        <w:rPr>
          <w:rFonts w:cstheme="minorHAnsi"/>
        </w:rPr>
        <w:t xml:space="preserve">customer needs, </w:t>
      </w:r>
      <w:r w:rsidRPr="0041570A">
        <w:rPr>
          <w:rFonts w:cstheme="minorHAnsi"/>
        </w:rPr>
        <w:t xml:space="preserve">backlog, </w:t>
      </w:r>
      <w:r w:rsidR="0047076B">
        <w:rPr>
          <w:rFonts w:cstheme="minorHAnsi"/>
        </w:rPr>
        <w:t>a</w:t>
      </w:r>
      <w:r w:rsidRPr="0041570A">
        <w:rPr>
          <w:rFonts w:cstheme="minorHAnsi"/>
        </w:rPr>
        <w:t>nd tasks managed through an easy-to-use tool.</w:t>
      </w:r>
    </w:p>
    <w:p w14:paraId="7C0A6C30" w14:textId="6AC9C1B8" w:rsidR="00C52F1C" w:rsidRDefault="0041570A" w:rsidP="00F9548F">
      <w:pPr>
        <w:pStyle w:val="ListParagraph"/>
        <w:numPr>
          <w:ilvl w:val="0"/>
          <w:numId w:val="9"/>
        </w:numPr>
        <w:spacing w:after="0" w:line="240" w:lineRule="auto"/>
        <w:ind w:left="630" w:hanging="270"/>
        <w:rPr>
          <w:rFonts w:cstheme="minorHAnsi"/>
        </w:rPr>
      </w:pPr>
      <w:r w:rsidRPr="0041570A">
        <w:rPr>
          <w:rFonts w:cstheme="minorHAnsi"/>
        </w:rPr>
        <w:t>Received the Alcatel-Lucent 2014 Award of Excellence and Innovation for continuing efforts to improve individual and organizational effectiveness using technology.</w:t>
      </w:r>
    </w:p>
    <w:p w14:paraId="59199692" w14:textId="157207D0" w:rsidR="0041570A" w:rsidRDefault="0041570A" w:rsidP="00F9548F">
      <w:pPr>
        <w:spacing w:after="0" w:line="240" w:lineRule="auto"/>
        <w:contextualSpacing/>
        <w:rPr>
          <w:rFonts w:cstheme="minorHAnsi"/>
        </w:rPr>
      </w:pPr>
    </w:p>
    <w:p w14:paraId="52A268B0" w14:textId="2C9CBAAE" w:rsidR="0041570A" w:rsidRPr="001B40C1" w:rsidRDefault="00B10CF3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OTHER EXPERIENCE</w:t>
      </w:r>
    </w:p>
    <w:p w14:paraId="2E25BEB2" w14:textId="667EDB00" w:rsidR="0041570A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College of DuPage – Glen Ellyn, Illinois</w:t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6E5D20">
        <w:rPr>
          <w:rFonts w:cstheme="minorHAnsi"/>
        </w:rPr>
        <w:tab/>
      </w:r>
      <w:r w:rsidR="00ED1E69">
        <w:rPr>
          <w:rFonts w:cstheme="minorHAnsi"/>
        </w:rPr>
        <w:tab/>
      </w:r>
      <w:r w:rsidR="006E5D20">
        <w:rPr>
          <w:rFonts w:cstheme="minorHAnsi"/>
        </w:rPr>
        <w:t>09/</w:t>
      </w:r>
      <w:r>
        <w:rPr>
          <w:rFonts w:cstheme="minorHAnsi"/>
        </w:rPr>
        <w:t>2017 to Present</w:t>
      </w:r>
    </w:p>
    <w:p w14:paraId="0B779A76" w14:textId="32999F3C" w:rsidR="00321B96" w:rsidRDefault="00321B96" w:rsidP="00F9548F">
      <w:pPr>
        <w:spacing w:after="0" w:line="240" w:lineRule="auto"/>
        <w:contextualSpacing/>
        <w:rPr>
          <w:rFonts w:cstheme="minorHAnsi"/>
        </w:rPr>
      </w:pPr>
      <w:r w:rsidRPr="00CE45A8">
        <w:rPr>
          <w:rFonts w:cstheme="minorHAnsi"/>
          <w:b/>
        </w:rPr>
        <w:t>Adjunct Faculty</w:t>
      </w:r>
      <w:r w:rsidR="00121299" w:rsidRPr="00CE45A8">
        <w:rPr>
          <w:rFonts w:cstheme="minorHAnsi"/>
          <w:b/>
        </w:rPr>
        <w:t>, Continuing Education</w:t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21299">
        <w:rPr>
          <w:rFonts w:cstheme="minorHAnsi"/>
        </w:rPr>
        <w:tab/>
      </w:r>
      <w:r w:rsidR="001877A7">
        <w:rPr>
          <w:rFonts w:cstheme="minorHAnsi"/>
        </w:rPr>
        <w:t>09/</w:t>
      </w:r>
      <w:r w:rsidR="00121299">
        <w:rPr>
          <w:rFonts w:cstheme="minorHAnsi"/>
        </w:rPr>
        <w:t>2017 to Present</w:t>
      </w:r>
    </w:p>
    <w:p w14:paraId="4949521B" w14:textId="7D6184F5" w:rsidR="00121299" w:rsidRDefault="00D30300" w:rsidP="00F9548F">
      <w:pPr>
        <w:spacing w:after="0" w:line="240" w:lineRule="auto"/>
        <w:contextualSpacing/>
        <w:rPr>
          <w:rFonts w:cstheme="minorHAnsi"/>
        </w:rPr>
      </w:pPr>
      <w:r w:rsidRPr="00D30300">
        <w:rPr>
          <w:rFonts w:cstheme="minorHAnsi"/>
        </w:rPr>
        <w:t xml:space="preserve">Expanded the knowledge of </w:t>
      </w:r>
      <w:r w:rsidR="00D23DE5">
        <w:rPr>
          <w:rFonts w:cstheme="minorHAnsi"/>
        </w:rPr>
        <w:t>7</w:t>
      </w:r>
      <w:r w:rsidRPr="00D30300">
        <w:rPr>
          <w:rFonts w:cstheme="minorHAnsi"/>
        </w:rPr>
        <w:t>0+ continuing education students by occasionally teaching computer classes, including Microsoft Office applications (Excel, PowerPoint, Word, Access, Outlook, and OneNote).</w:t>
      </w:r>
    </w:p>
    <w:p w14:paraId="502F2737" w14:textId="3C00454B" w:rsidR="00F96EE2" w:rsidRDefault="00F96EE2" w:rsidP="00F9548F">
      <w:pPr>
        <w:spacing w:after="0" w:line="240" w:lineRule="auto"/>
        <w:contextualSpacing/>
        <w:rPr>
          <w:rFonts w:cstheme="minorHAnsi"/>
        </w:rPr>
      </w:pPr>
    </w:p>
    <w:p w14:paraId="716F1FB1" w14:textId="3BDD60BD" w:rsidR="00F96EE2" w:rsidRPr="001B40C1" w:rsidRDefault="00F96EE2" w:rsidP="001B40C1">
      <w:pPr>
        <w:keepNext/>
        <w:spacing w:after="0" w:line="240" w:lineRule="auto"/>
        <w:contextualSpacing/>
        <w:jc w:val="both"/>
        <w:rPr>
          <w:rFonts w:cstheme="minorHAnsi"/>
          <w:b/>
          <w:color w:val="0000CC"/>
        </w:rPr>
      </w:pPr>
      <w:r w:rsidRPr="001B40C1">
        <w:rPr>
          <w:rFonts w:cstheme="minorHAnsi"/>
          <w:b/>
          <w:color w:val="0000CC"/>
        </w:rPr>
        <w:t>EDUCATION</w:t>
      </w:r>
    </w:p>
    <w:p w14:paraId="7AF18155" w14:textId="69AF29F4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 xml:space="preserve">Illinois Institute of Technology, Stuart School of Business, Chicago, </w:t>
      </w:r>
      <w:r w:rsidR="00CC2B4D">
        <w:rPr>
          <w:rFonts w:cstheme="minorHAnsi"/>
        </w:rPr>
        <w:t>Illinois</w:t>
      </w:r>
    </w:p>
    <w:p w14:paraId="71A62051" w14:textId="311234A1" w:rsidR="00B80564" w:rsidRDefault="00B80564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Business Administration (MBA)</w:t>
      </w:r>
    </w:p>
    <w:p w14:paraId="2279C2C1" w14:textId="34313DC8" w:rsidR="00B80564" w:rsidRDefault="00B80564" w:rsidP="00F9548F">
      <w:pPr>
        <w:spacing w:after="0" w:line="240" w:lineRule="auto"/>
        <w:contextualSpacing/>
        <w:rPr>
          <w:rFonts w:cstheme="minorHAnsi"/>
        </w:rPr>
      </w:pPr>
    </w:p>
    <w:p w14:paraId="1DFB930A" w14:textId="356DDA56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Rensselaer Polytechnic Institute, Troy, N</w:t>
      </w:r>
      <w:r w:rsidR="00CC2B4D">
        <w:rPr>
          <w:rFonts w:cstheme="minorHAnsi"/>
        </w:rPr>
        <w:t>ew York</w:t>
      </w:r>
    </w:p>
    <w:p w14:paraId="064394B3" w14:textId="11CCE760" w:rsidR="005030FC" w:rsidRDefault="005030FC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Master of Science in Electrical Engineering (MSEE)</w:t>
      </w:r>
    </w:p>
    <w:p w14:paraId="7CD5022C" w14:textId="77777777" w:rsidR="005030FC" w:rsidRPr="00F96EE2" w:rsidRDefault="005030FC" w:rsidP="00F9548F">
      <w:pPr>
        <w:spacing w:after="0" w:line="240" w:lineRule="auto"/>
        <w:contextualSpacing/>
        <w:rPr>
          <w:rFonts w:cstheme="minorHAnsi"/>
        </w:rPr>
      </w:pPr>
    </w:p>
    <w:p w14:paraId="36D4F4D3" w14:textId="5FBB677C" w:rsidR="00F96EE2" w:rsidRDefault="00F96EE2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The Ohio State University, Columbus, O</w:t>
      </w:r>
      <w:r w:rsidR="00CC2B4D">
        <w:rPr>
          <w:rFonts w:cstheme="minorHAnsi"/>
        </w:rPr>
        <w:t>hio</w:t>
      </w:r>
    </w:p>
    <w:p w14:paraId="0DFE3EFA" w14:textId="2B370546" w:rsidR="00F611A5" w:rsidRDefault="00CC2B4D" w:rsidP="00F9548F">
      <w:pPr>
        <w:spacing w:after="0" w:line="240" w:lineRule="auto"/>
        <w:contextualSpacing/>
        <w:rPr>
          <w:rFonts w:cstheme="minorHAnsi"/>
        </w:rPr>
      </w:pPr>
      <w:r w:rsidRPr="00F96EE2">
        <w:rPr>
          <w:rFonts w:cstheme="minorHAnsi"/>
        </w:rPr>
        <w:t>Bachelor of Science in Electrical Engineering (BSEE)</w:t>
      </w:r>
    </w:p>
    <w:p w14:paraId="78D20606" w14:textId="77777777" w:rsidR="00E1394A" w:rsidRPr="0041570A" w:rsidRDefault="00E1394A" w:rsidP="00F9548F">
      <w:pPr>
        <w:spacing w:after="0" w:line="240" w:lineRule="auto"/>
        <w:contextualSpacing/>
        <w:rPr>
          <w:rFonts w:cstheme="minorHAnsi"/>
        </w:rPr>
      </w:pPr>
    </w:p>
    <w:sectPr w:rsidR="00E1394A" w:rsidRPr="0041570A" w:rsidSect="002A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CC63" w14:textId="77777777" w:rsidR="00010027" w:rsidRDefault="00010027" w:rsidP="002A56DC">
      <w:pPr>
        <w:spacing w:after="0" w:line="240" w:lineRule="auto"/>
      </w:pPr>
      <w:r>
        <w:separator/>
      </w:r>
    </w:p>
  </w:endnote>
  <w:endnote w:type="continuationSeparator" w:id="0">
    <w:p w14:paraId="2D58A023" w14:textId="77777777" w:rsidR="00010027" w:rsidRDefault="00010027" w:rsidP="002A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0AF74" w14:textId="77777777" w:rsidR="00010027" w:rsidRDefault="00010027" w:rsidP="002A56DC">
      <w:pPr>
        <w:spacing w:after="0" w:line="240" w:lineRule="auto"/>
      </w:pPr>
      <w:r>
        <w:separator/>
      </w:r>
    </w:p>
  </w:footnote>
  <w:footnote w:type="continuationSeparator" w:id="0">
    <w:p w14:paraId="4F8FB161" w14:textId="77777777" w:rsidR="00010027" w:rsidRDefault="00010027" w:rsidP="002A5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1099"/>
    <w:multiLevelType w:val="hybridMultilevel"/>
    <w:tmpl w:val="522A9E1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AAF"/>
    <w:multiLevelType w:val="hybridMultilevel"/>
    <w:tmpl w:val="56B82D76"/>
    <w:lvl w:ilvl="0" w:tplc="78ACF9D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1B08"/>
    <w:multiLevelType w:val="hybridMultilevel"/>
    <w:tmpl w:val="872641AC"/>
    <w:lvl w:ilvl="0" w:tplc="A05A08FE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3B5358"/>
    <w:multiLevelType w:val="hybridMultilevel"/>
    <w:tmpl w:val="F9281608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7342"/>
    <w:multiLevelType w:val="hybridMultilevel"/>
    <w:tmpl w:val="625E37C4"/>
    <w:lvl w:ilvl="0" w:tplc="DB303C8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07609"/>
    <w:multiLevelType w:val="multilevel"/>
    <w:tmpl w:val="0FE655A4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1"/>
        <w:szCs w:val="21"/>
        <w:highlight w:val="white"/>
        <w:u w:val="none"/>
        <w:vertAlign w:val="baseline"/>
      </w:rPr>
    </w:lvl>
  </w:abstractNum>
  <w:abstractNum w:abstractNumId="6" w15:restartNumberingAfterBreak="0">
    <w:nsid w:val="544650F6"/>
    <w:multiLevelType w:val="hybridMultilevel"/>
    <w:tmpl w:val="646A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E4FF5"/>
    <w:multiLevelType w:val="hybridMultilevel"/>
    <w:tmpl w:val="64C205EA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47B40"/>
    <w:multiLevelType w:val="hybridMultilevel"/>
    <w:tmpl w:val="24123414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652CE"/>
    <w:multiLevelType w:val="hybridMultilevel"/>
    <w:tmpl w:val="0602F98A"/>
    <w:lvl w:ilvl="0" w:tplc="C0785382">
      <w:start w:val="6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25626"/>
    <w:multiLevelType w:val="hybridMultilevel"/>
    <w:tmpl w:val="4A680972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25BDC"/>
    <w:multiLevelType w:val="hybridMultilevel"/>
    <w:tmpl w:val="AA1434DC"/>
    <w:lvl w:ilvl="0" w:tplc="A05A08F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2"/>
  </w:num>
  <w:num w:numId="9">
    <w:abstractNumId w:val="11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9D"/>
    <w:rsid w:val="0000082E"/>
    <w:rsid w:val="000013D6"/>
    <w:rsid w:val="00010027"/>
    <w:rsid w:val="00010D05"/>
    <w:rsid w:val="00015340"/>
    <w:rsid w:val="00023106"/>
    <w:rsid w:val="000427F1"/>
    <w:rsid w:val="0005257E"/>
    <w:rsid w:val="0005306D"/>
    <w:rsid w:val="00064EFE"/>
    <w:rsid w:val="00067596"/>
    <w:rsid w:val="000732AC"/>
    <w:rsid w:val="00092162"/>
    <w:rsid w:val="000B2DA5"/>
    <w:rsid w:val="000B3E15"/>
    <w:rsid w:val="000B3F56"/>
    <w:rsid w:val="000B4AE7"/>
    <w:rsid w:val="000D2413"/>
    <w:rsid w:val="000D5E4D"/>
    <w:rsid w:val="000E7172"/>
    <w:rsid w:val="000F6441"/>
    <w:rsid w:val="001028FE"/>
    <w:rsid w:val="001037E5"/>
    <w:rsid w:val="00111AD0"/>
    <w:rsid w:val="00116A61"/>
    <w:rsid w:val="00117B33"/>
    <w:rsid w:val="00117CA7"/>
    <w:rsid w:val="00121299"/>
    <w:rsid w:val="00123E04"/>
    <w:rsid w:val="001246EF"/>
    <w:rsid w:val="00143722"/>
    <w:rsid w:val="00143874"/>
    <w:rsid w:val="001449F5"/>
    <w:rsid w:val="00155AA9"/>
    <w:rsid w:val="00163E30"/>
    <w:rsid w:val="001705C6"/>
    <w:rsid w:val="00170FF1"/>
    <w:rsid w:val="00173A92"/>
    <w:rsid w:val="00175C8F"/>
    <w:rsid w:val="00184A4F"/>
    <w:rsid w:val="001867E0"/>
    <w:rsid w:val="001877A7"/>
    <w:rsid w:val="00193144"/>
    <w:rsid w:val="001A5992"/>
    <w:rsid w:val="001B40C1"/>
    <w:rsid w:val="001B71F6"/>
    <w:rsid w:val="001F02DE"/>
    <w:rsid w:val="001F4B8A"/>
    <w:rsid w:val="001F7028"/>
    <w:rsid w:val="00206432"/>
    <w:rsid w:val="002269F7"/>
    <w:rsid w:val="00240912"/>
    <w:rsid w:val="0024124B"/>
    <w:rsid w:val="00241BC8"/>
    <w:rsid w:val="002426C8"/>
    <w:rsid w:val="00243BBD"/>
    <w:rsid w:val="002566F2"/>
    <w:rsid w:val="00262F06"/>
    <w:rsid w:val="00264153"/>
    <w:rsid w:val="00265708"/>
    <w:rsid w:val="00272612"/>
    <w:rsid w:val="002756FF"/>
    <w:rsid w:val="00276AEB"/>
    <w:rsid w:val="00286D3C"/>
    <w:rsid w:val="002900D4"/>
    <w:rsid w:val="0029271C"/>
    <w:rsid w:val="002977E2"/>
    <w:rsid w:val="002A3647"/>
    <w:rsid w:val="002A465A"/>
    <w:rsid w:val="002A56DC"/>
    <w:rsid w:val="002A6BD2"/>
    <w:rsid w:val="002B610C"/>
    <w:rsid w:val="002C58FC"/>
    <w:rsid w:val="002D43A2"/>
    <w:rsid w:val="002E0460"/>
    <w:rsid w:val="002E1414"/>
    <w:rsid w:val="002E78B3"/>
    <w:rsid w:val="002F367F"/>
    <w:rsid w:val="002F3721"/>
    <w:rsid w:val="00312E8F"/>
    <w:rsid w:val="00320FF8"/>
    <w:rsid w:val="00321B96"/>
    <w:rsid w:val="00327ABD"/>
    <w:rsid w:val="00330F30"/>
    <w:rsid w:val="00337DBC"/>
    <w:rsid w:val="003411BF"/>
    <w:rsid w:val="003453C2"/>
    <w:rsid w:val="00352E78"/>
    <w:rsid w:val="00356FC2"/>
    <w:rsid w:val="00361AC2"/>
    <w:rsid w:val="003827EE"/>
    <w:rsid w:val="003847D0"/>
    <w:rsid w:val="0039092C"/>
    <w:rsid w:val="003A2CFB"/>
    <w:rsid w:val="003A77CF"/>
    <w:rsid w:val="003C38D7"/>
    <w:rsid w:val="003D087A"/>
    <w:rsid w:val="003D30E8"/>
    <w:rsid w:val="003E04AA"/>
    <w:rsid w:val="003F5196"/>
    <w:rsid w:val="003F6123"/>
    <w:rsid w:val="00406880"/>
    <w:rsid w:val="004138BC"/>
    <w:rsid w:val="0041570A"/>
    <w:rsid w:val="0041644E"/>
    <w:rsid w:val="004207D0"/>
    <w:rsid w:val="00430030"/>
    <w:rsid w:val="00434667"/>
    <w:rsid w:val="00451A9A"/>
    <w:rsid w:val="0045358F"/>
    <w:rsid w:val="0047076B"/>
    <w:rsid w:val="004764D2"/>
    <w:rsid w:val="004A6756"/>
    <w:rsid w:val="004B7E82"/>
    <w:rsid w:val="004C00B5"/>
    <w:rsid w:val="004C29EE"/>
    <w:rsid w:val="004C4447"/>
    <w:rsid w:val="004C4702"/>
    <w:rsid w:val="004D0C6C"/>
    <w:rsid w:val="004D607E"/>
    <w:rsid w:val="004F1ED2"/>
    <w:rsid w:val="004F406D"/>
    <w:rsid w:val="004F5F5B"/>
    <w:rsid w:val="0050159E"/>
    <w:rsid w:val="00502ACC"/>
    <w:rsid w:val="005030FC"/>
    <w:rsid w:val="0050565F"/>
    <w:rsid w:val="00506CBA"/>
    <w:rsid w:val="005252AC"/>
    <w:rsid w:val="005338E2"/>
    <w:rsid w:val="00542512"/>
    <w:rsid w:val="00565C36"/>
    <w:rsid w:val="00566965"/>
    <w:rsid w:val="005677D6"/>
    <w:rsid w:val="00572509"/>
    <w:rsid w:val="00582BF0"/>
    <w:rsid w:val="005843DD"/>
    <w:rsid w:val="0059224C"/>
    <w:rsid w:val="00595C93"/>
    <w:rsid w:val="005A5E7C"/>
    <w:rsid w:val="005C28CB"/>
    <w:rsid w:val="005C40FC"/>
    <w:rsid w:val="005C6B13"/>
    <w:rsid w:val="005D35C9"/>
    <w:rsid w:val="005E1DC3"/>
    <w:rsid w:val="005E3799"/>
    <w:rsid w:val="005E3EAB"/>
    <w:rsid w:val="005F1BD3"/>
    <w:rsid w:val="0060652A"/>
    <w:rsid w:val="00627747"/>
    <w:rsid w:val="00630E60"/>
    <w:rsid w:val="00635E0E"/>
    <w:rsid w:val="006452AE"/>
    <w:rsid w:val="00645B29"/>
    <w:rsid w:val="00673CBC"/>
    <w:rsid w:val="0068062F"/>
    <w:rsid w:val="00680F52"/>
    <w:rsid w:val="00684AAC"/>
    <w:rsid w:val="006A29E0"/>
    <w:rsid w:val="006A51F2"/>
    <w:rsid w:val="006A7A6F"/>
    <w:rsid w:val="006B138F"/>
    <w:rsid w:val="006B460F"/>
    <w:rsid w:val="006B6088"/>
    <w:rsid w:val="006C1BCB"/>
    <w:rsid w:val="006E2170"/>
    <w:rsid w:val="006E5D20"/>
    <w:rsid w:val="006E60FB"/>
    <w:rsid w:val="006E7630"/>
    <w:rsid w:val="006F2161"/>
    <w:rsid w:val="0070541C"/>
    <w:rsid w:val="00735C11"/>
    <w:rsid w:val="00736624"/>
    <w:rsid w:val="007404ED"/>
    <w:rsid w:val="00740E91"/>
    <w:rsid w:val="0075502A"/>
    <w:rsid w:val="0075784E"/>
    <w:rsid w:val="00770A1E"/>
    <w:rsid w:val="00770DAB"/>
    <w:rsid w:val="00773E43"/>
    <w:rsid w:val="007823EA"/>
    <w:rsid w:val="00783B07"/>
    <w:rsid w:val="007A02B5"/>
    <w:rsid w:val="007A58CD"/>
    <w:rsid w:val="007C23EC"/>
    <w:rsid w:val="007D12C8"/>
    <w:rsid w:val="007D2A75"/>
    <w:rsid w:val="007E5BF8"/>
    <w:rsid w:val="007E729D"/>
    <w:rsid w:val="007F08E6"/>
    <w:rsid w:val="008078ED"/>
    <w:rsid w:val="0081087C"/>
    <w:rsid w:val="00814254"/>
    <w:rsid w:val="008244F0"/>
    <w:rsid w:val="00847C2D"/>
    <w:rsid w:val="00847DF2"/>
    <w:rsid w:val="00856A75"/>
    <w:rsid w:val="00856BC5"/>
    <w:rsid w:val="00862254"/>
    <w:rsid w:val="008643E0"/>
    <w:rsid w:val="00867618"/>
    <w:rsid w:val="0087305B"/>
    <w:rsid w:val="0088019A"/>
    <w:rsid w:val="00881355"/>
    <w:rsid w:val="00890BEB"/>
    <w:rsid w:val="008919F8"/>
    <w:rsid w:val="00897C3C"/>
    <w:rsid w:val="008A2481"/>
    <w:rsid w:val="008A24F0"/>
    <w:rsid w:val="008A48FD"/>
    <w:rsid w:val="008B1252"/>
    <w:rsid w:val="008B24BE"/>
    <w:rsid w:val="008C4C88"/>
    <w:rsid w:val="008C7607"/>
    <w:rsid w:val="008D00E8"/>
    <w:rsid w:val="008D3B36"/>
    <w:rsid w:val="008D73B7"/>
    <w:rsid w:val="008E21D8"/>
    <w:rsid w:val="008E2D63"/>
    <w:rsid w:val="00903554"/>
    <w:rsid w:val="0091087A"/>
    <w:rsid w:val="0091614C"/>
    <w:rsid w:val="009208C8"/>
    <w:rsid w:val="00930028"/>
    <w:rsid w:val="00931D60"/>
    <w:rsid w:val="00932831"/>
    <w:rsid w:val="009367CA"/>
    <w:rsid w:val="009379F6"/>
    <w:rsid w:val="00952FCD"/>
    <w:rsid w:val="00954451"/>
    <w:rsid w:val="00970818"/>
    <w:rsid w:val="00972D97"/>
    <w:rsid w:val="0098181E"/>
    <w:rsid w:val="00983E18"/>
    <w:rsid w:val="00994DF9"/>
    <w:rsid w:val="0099665F"/>
    <w:rsid w:val="009A0B43"/>
    <w:rsid w:val="009A3D4B"/>
    <w:rsid w:val="009B0226"/>
    <w:rsid w:val="009C57AE"/>
    <w:rsid w:val="009D1131"/>
    <w:rsid w:val="009D47A7"/>
    <w:rsid w:val="009E56A6"/>
    <w:rsid w:val="009F2C69"/>
    <w:rsid w:val="009F4068"/>
    <w:rsid w:val="00A06226"/>
    <w:rsid w:val="00A24812"/>
    <w:rsid w:val="00A27533"/>
    <w:rsid w:val="00A31E6F"/>
    <w:rsid w:val="00A35B2D"/>
    <w:rsid w:val="00A4513F"/>
    <w:rsid w:val="00A45577"/>
    <w:rsid w:val="00A52822"/>
    <w:rsid w:val="00A65883"/>
    <w:rsid w:val="00A85762"/>
    <w:rsid w:val="00A8670B"/>
    <w:rsid w:val="00A86F5C"/>
    <w:rsid w:val="00A96A33"/>
    <w:rsid w:val="00A97037"/>
    <w:rsid w:val="00A97E6F"/>
    <w:rsid w:val="00AA2F5E"/>
    <w:rsid w:val="00AA6E10"/>
    <w:rsid w:val="00AA7B1C"/>
    <w:rsid w:val="00AB0420"/>
    <w:rsid w:val="00AB0857"/>
    <w:rsid w:val="00AB6273"/>
    <w:rsid w:val="00AB6E09"/>
    <w:rsid w:val="00AC2DDD"/>
    <w:rsid w:val="00AC43E6"/>
    <w:rsid w:val="00AC6D8D"/>
    <w:rsid w:val="00AC7E13"/>
    <w:rsid w:val="00AE4267"/>
    <w:rsid w:val="00AE5E78"/>
    <w:rsid w:val="00AF5519"/>
    <w:rsid w:val="00AF62C7"/>
    <w:rsid w:val="00B034CB"/>
    <w:rsid w:val="00B05C14"/>
    <w:rsid w:val="00B05D85"/>
    <w:rsid w:val="00B10CF3"/>
    <w:rsid w:val="00B119D4"/>
    <w:rsid w:val="00B14913"/>
    <w:rsid w:val="00B23935"/>
    <w:rsid w:val="00B31A87"/>
    <w:rsid w:val="00B44872"/>
    <w:rsid w:val="00B44EA6"/>
    <w:rsid w:val="00B52370"/>
    <w:rsid w:val="00B64F9D"/>
    <w:rsid w:val="00B66968"/>
    <w:rsid w:val="00B677E5"/>
    <w:rsid w:val="00B67F78"/>
    <w:rsid w:val="00B729CF"/>
    <w:rsid w:val="00B75B1B"/>
    <w:rsid w:val="00B80564"/>
    <w:rsid w:val="00B91B6C"/>
    <w:rsid w:val="00B9265D"/>
    <w:rsid w:val="00BA1B0D"/>
    <w:rsid w:val="00BA2BC2"/>
    <w:rsid w:val="00BA42BD"/>
    <w:rsid w:val="00BB0882"/>
    <w:rsid w:val="00BC65F1"/>
    <w:rsid w:val="00BD20E6"/>
    <w:rsid w:val="00BD5A5F"/>
    <w:rsid w:val="00BE4E8A"/>
    <w:rsid w:val="00BE6D36"/>
    <w:rsid w:val="00BE73E8"/>
    <w:rsid w:val="00BF08BD"/>
    <w:rsid w:val="00C0084C"/>
    <w:rsid w:val="00C00C0B"/>
    <w:rsid w:val="00C02BFE"/>
    <w:rsid w:val="00C0492F"/>
    <w:rsid w:val="00C073AB"/>
    <w:rsid w:val="00C22EC2"/>
    <w:rsid w:val="00C35E7A"/>
    <w:rsid w:val="00C43107"/>
    <w:rsid w:val="00C52F1C"/>
    <w:rsid w:val="00C54858"/>
    <w:rsid w:val="00C57E05"/>
    <w:rsid w:val="00C66B9A"/>
    <w:rsid w:val="00C66F98"/>
    <w:rsid w:val="00C72615"/>
    <w:rsid w:val="00C73C19"/>
    <w:rsid w:val="00C77BA9"/>
    <w:rsid w:val="00C85209"/>
    <w:rsid w:val="00C91AD7"/>
    <w:rsid w:val="00C9459A"/>
    <w:rsid w:val="00CA1528"/>
    <w:rsid w:val="00CB0DC0"/>
    <w:rsid w:val="00CB148D"/>
    <w:rsid w:val="00CB63F8"/>
    <w:rsid w:val="00CC2B4D"/>
    <w:rsid w:val="00CD65A5"/>
    <w:rsid w:val="00CD6D33"/>
    <w:rsid w:val="00CE45A8"/>
    <w:rsid w:val="00CF202E"/>
    <w:rsid w:val="00D02EF2"/>
    <w:rsid w:val="00D23DE5"/>
    <w:rsid w:val="00D25830"/>
    <w:rsid w:val="00D30300"/>
    <w:rsid w:val="00D30A33"/>
    <w:rsid w:val="00D321AE"/>
    <w:rsid w:val="00D327D4"/>
    <w:rsid w:val="00D54A30"/>
    <w:rsid w:val="00D5541C"/>
    <w:rsid w:val="00D63612"/>
    <w:rsid w:val="00D723ED"/>
    <w:rsid w:val="00D7715E"/>
    <w:rsid w:val="00D8167A"/>
    <w:rsid w:val="00D91251"/>
    <w:rsid w:val="00D91990"/>
    <w:rsid w:val="00D91DAB"/>
    <w:rsid w:val="00D92D1D"/>
    <w:rsid w:val="00DA10D7"/>
    <w:rsid w:val="00DA4A8D"/>
    <w:rsid w:val="00DB6426"/>
    <w:rsid w:val="00DB7987"/>
    <w:rsid w:val="00DC0AA7"/>
    <w:rsid w:val="00DC19E0"/>
    <w:rsid w:val="00DC5241"/>
    <w:rsid w:val="00DE609C"/>
    <w:rsid w:val="00DE7C8A"/>
    <w:rsid w:val="00DF71F5"/>
    <w:rsid w:val="00E1288F"/>
    <w:rsid w:val="00E1394A"/>
    <w:rsid w:val="00E22872"/>
    <w:rsid w:val="00E318F9"/>
    <w:rsid w:val="00E407CC"/>
    <w:rsid w:val="00E53368"/>
    <w:rsid w:val="00E60797"/>
    <w:rsid w:val="00E63022"/>
    <w:rsid w:val="00E668A7"/>
    <w:rsid w:val="00E7057D"/>
    <w:rsid w:val="00E91391"/>
    <w:rsid w:val="00E93DD1"/>
    <w:rsid w:val="00E95DB7"/>
    <w:rsid w:val="00E967D7"/>
    <w:rsid w:val="00EA6F26"/>
    <w:rsid w:val="00EA7741"/>
    <w:rsid w:val="00EB075F"/>
    <w:rsid w:val="00EB264E"/>
    <w:rsid w:val="00EB7B56"/>
    <w:rsid w:val="00ED0F41"/>
    <w:rsid w:val="00ED1AF2"/>
    <w:rsid w:val="00ED1E69"/>
    <w:rsid w:val="00ED46C8"/>
    <w:rsid w:val="00EE08C9"/>
    <w:rsid w:val="00EE2930"/>
    <w:rsid w:val="00EE2AAF"/>
    <w:rsid w:val="00F0419E"/>
    <w:rsid w:val="00F10322"/>
    <w:rsid w:val="00F12D17"/>
    <w:rsid w:val="00F14C93"/>
    <w:rsid w:val="00F2122B"/>
    <w:rsid w:val="00F21584"/>
    <w:rsid w:val="00F23BDB"/>
    <w:rsid w:val="00F305F7"/>
    <w:rsid w:val="00F359DE"/>
    <w:rsid w:val="00F3746B"/>
    <w:rsid w:val="00F50D29"/>
    <w:rsid w:val="00F574C2"/>
    <w:rsid w:val="00F611A5"/>
    <w:rsid w:val="00F64192"/>
    <w:rsid w:val="00F67852"/>
    <w:rsid w:val="00F67A89"/>
    <w:rsid w:val="00F71782"/>
    <w:rsid w:val="00F7345B"/>
    <w:rsid w:val="00F875F0"/>
    <w:rsid w:val="00F9548F"/>
    <w:rsid w:val="00F959C0"/>
    <w:rsid w:val="00F96EE2"/>
    <w:rsid w:val="00F97C81"/>
    <w:rsid w:val="00F97F37"/>
    <w:rsid w:val="00FA0AC9"/>
    <w:rsid w:val="00FA1454"/>
    <w:rsid w:val="00FA1C5A"/>
    <w:rsid w:val="00FA6961"/>
    <w:rsid w:val="00FA6C9E"/>
    <w:rsid w:val="00FC5994"/>
    <w:rsid w:val="00FC6449"/>
    <w:rsid w:val="00FD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4D4E"/>
  <w15:chartTrackingRefBased/>
  <w15:docId w15:val="{4DB47182-330A-437A-B93B-68CA68E1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5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DC"/>
  </w:style>
  <w:style w:type="paragraph" w:styleId="Footer">
    <w:name w:val="footer"/>
    <w:basedOn w:val="Normal"/>
    <w:link w:val="FooterChar"/>
    <w:uiPriority w:val="99"/>
    <w:unhideWhenUsed/>
    <w:rsid w:val="002A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ddyjab.github.io/Jeffery_Brown_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efferyabro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Brown</dc:creator>
  <cp:keywords/>
  <dc:description/>
  <cp:lastModifiedBy>Jeff Brown</cp:lastModifiedBy>
  <cp:revision>4</cp:revision>
  <cp:lastPrinted>2019-10-16T20:35:00Z</cp:lastPrinted>
  <dcterms:created xsi:type="dcterms:W3CDTF">2019-10-16T20:36:00Z</dcterms:created>
  <dcterms:modified xsi:type="dcterms:W3CDTF">2019-10-28T20:50:00Z</dcterms:modified>
</cp:coreProperties>
</file>